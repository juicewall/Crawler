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BD" w:rsidRDefault="00825D58">
      <w:pPr>
        <w:snapToGrid w:val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5E8B57" wp14:editId="07145749">
                <wp:simplePos x="0" y="0"/>
                <wp:positionH relativeFrom="column">
                  <wp:posOffset>15875</wp:posOffset>
                </wp:positionH>
                <wp:positionV relativeFrom="paragraph">
                  <wp:posOffset>6431280</wp:posOffset>
                </wp:positionV>
                <wp:extent cx="1762760" cy="40576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Pr="00662B52" w:rsidRDefault="00F74826">
                            <w:pPr>
                              <w:snapToGrid w:val="0"/>
                              <w:jc w:val="distribute"/>
                              <w:rPr>
                                <w:rFonts w:ascii="造字工房情书繁（非商用）常规体" w:eastAsia="造字工房情书繁（非商用）常规体" w:hAnsi="造字工房情书繁（非商用）常规体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62B52">
                              <w:rPr>
                                <w:rFonts w:ascii="造字工房情书繁（非商用）常规体" w:eastAsia="造字工房情书繁（非商用）常规体" w:hAnsi="造字工房情书繁（非商用）常规体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25pt;margin-top:506.4pt;width:138.8pt;height:31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QUDwIAANsDAAAOAAAAZHJzL2Uyb0RvYy54bWysU82O0zAQviPxDpbvNGnUn92o6WrZVRHS&#10;8iMtPIDrOI2F7TG222R5AHiDPXHhznP1ORg72VLBDZGD5cnMfDPfN+PVVa8VOQjnJZiKTic5JcJw&#10;qKXZVfTjh82LC0p8YKZmCoyo6IPw9Gr9/Nmqs6UooAVVC0cQxPiysxVtQ7BllnneCs38BKww6GzA&#10;aRbQdLusdqxDdK2yIs8XWQeutg648B7/3g5Ouk74TSN4eNc0XgSiKoq9hXS6dG7jma1XrNw5ZlvJ&#10;xzbYP3ShmTRY9AR1ywIjeyf/gtKSO/DQhAkHnUHTSC4SB2Qzzf9gc98yKxIXFMfbk0z+/8Hyt4f3&#10;jsi6ojNKDNM4ouPjt+P3n8cfX0kR5emsLzHq3mJc6F9Cj2NOVL29A/7JEwM3LTM7ce0cdK1gNbY3&#10;jZnZWeqA4yPItnsDNdZh+wAJqG+cjtqhGgTRcUwPp9GIPhAeSy4XxXKBLo6+WT5fLuapBCufsq3z&#10;4ZUATeKlog5Hn9DZ4c6H2A0rn0JiMQMbqVQavzKkq+jlvJinhDOPlgG3U0ld0Ys8fmNNZUZ2kdBA&#10;LfTbflRrC/UD8nQwbBu+Dry04L5Q0uGmVdR/3jMnKFGvDWp1OZ3N4momYzZfFmi4c8/23MMMR6iK&#10;BkqG601I6xw5eXuNmm5kohvFHzoZe8UNSiqM2x5X9NxOUb/f5PoXAAAA//8DAFBLAwQUAAYACAAA&#10;ACEAEqr+pd0AAAALAQAADwAAAGRycy9kb3ducmV2LnhtbEyPy2rDMBBF94X+g5hAd41kQx64lkPo&#10;A7ropqm7V6ypZWKNjKXEzt93smqXc+dwH+Vu9r244Bi7QBqypQKB1ATbUauh/np73IKIyZA1fSDU&#10;cMUIu+r+rjSFDRN94uWQWsEmFAujwaU0FFLGxqE3cRkGJP79hNGbxOfYSjuaic19L3Ol1tKbjjjB&#10;mQGfHTanw9lrSMnus2v96uP79/zxMjnVrEyt9cNi3j+BSDinPxhu9bk6VNzpGM5ko+g15CsGWVZZ&#10;zhMYyLcqA3G8SZv1BmRVyv8bql8AAAD//wMAUEsBAi0AFAAGAAgAAAAhALaDOJL+AAAA4QEAABMA&#10;AAAAAAAAAAAAAAAAAAAAAFtDb250ZW50X1R5cGVzXS54bWxQSwECLQAUAAYACAAAACEAOP0h/9YA&#10;AACUAQAACwAAAAAAAAAAAAAAAAAvAQAAX3JlbHMvLnJlbHNQSwECLQAUAAYACAAAACEAjJZUFA8C&#10;AADbAwAADgAAAAAAAAAAAAAAAAAuAgAAZHJzL2Uyb0RvYy54bWxQSwECLQAUAAYACAAAACEAEqr+&#10;pd0AAAALAQAADwAAAAAAAAAAAAAAAABpBAAAZHJzL2Rvd25yZXYueG1sUEsFBgAAAAAEAAQA8wAA&#10;AHMFAAAAAA==&#10;" filled="f" stroked="f">
                <v:textbox style="mso-fit-shape-to-text:t">
                  <w:txbxContent>
                    <w:p w:rsidR="006465BD" w:rsidRPr="00662B52" w:rsidRDefault="00F74826">
                      <w:pPr>
                        <w:snapToGrid w:val="0"/>
                        <w:jc w:val="distribute"/>
                        <w:rPr>
                          <w:rFonts w:ascii="造字工房情书繁（非商用）常规体" w:eastAsia="造字工房情书繁（非商用）常规体" w:hAnsi="造字工房情书繁（非商用）常规体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62B52">
                        <w:rPr>
                          <w:rFonts w:ascii="造字工房情书繁（非商用）常规体" w:eastAsia="造字工房情书繁（非商用）常规体" w:hAnsi="造字工房情书繁（非商用）常规体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1D74B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8ABACC" wp14:editId="3C2CEB71">
                <wp:simplePos x="0" y="0"/>
                <wp:positionH relativeFrom="column">
                  <wp:posOffset>2927985</wp:posOffset>
                </wp:positionH>
                <wp:positionV relativeFrom="paragraph">
                  <wp:posOffset>8733790</wp:posOffset>
                </wp:positionV>
                <wp:extent cx="3672205" cy="403225"/>
                <wp:effectExtent l="0" t="0" r="23495" b="158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403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1A76B"/>
                          </a:solidFill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0.55pt;margin-top:687.7pt;width:289.15pt;height:3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vLKgIAAA0EAAAOAAAAZHJzL2Uyb0RvYy54bWysU82O0zAQviPxDpbvNGmatkvUdNXtahHS&#10;8iMtPIDjOI2F4wm226Q8ALwBJy7cea4+B2Mn263ghsjB8mTG33zzzczqum8UOQhjJeicTicxJUJz&#10;KKXe5fTjh7sXV5RYx3TJFGiR06Ow9Hr9/NmqazORQA2qFIYgiLZZ1+a0dq7NosjyWjTMTqAVGp0V&#10;mIY5NM0uKg3rEL1RURLHi6gDU7YGuLAW/94OTroO+FUluHtXVVY4onKK3Fw4TTgLf0brFct2hrW1&#10;5CMN9g8sGiY1Jj1D3TLHyN7Iv6AayQ1YqNyEQxNBVUkuQg1YzTT+o5qHmrUi1ILi2PYsk/1/sPzt&#10;4b0hssxpmlKiWYM9On3/dvrx6/TzK0m8Pl1rMwx7aDHQ9TfQY59Drba9B/7JEg3bmumd2BgDXS1Y&#10;ifym/mV08XTAsR6k6N5AiXnY3kEA6ivTePFQDoLo2KfjuTeid4Tjz9limSTxnBKOvjSeJck8pGDZ&#10;4+vWWPdKQEP8JacGex/Q2eHeOs+GZY8hPpmGO6lU6L/SpEPKyTKOh8JAydJ7fZw1u2KrDDkwHKHZ&#10;dLNc3IyJ7WVYIx0OspJNTq9i/41BSo86+NIHEVxf9EHyIJLXqIDyiMIYGOYT9wkvNZgvlHQ4mzm1&#10;n/fMCErUa43ivpymqR/mYKTzZYKGufQUlx6mOULl1FEyXLcuLMAgwgabUMmgzxOTkTLOXJBt3A8/&#10;1Jd2iHra4vVvAAAA//8DAFBLAwQUAAYACAAAACEAhRzVEd8AAAAOAQAADwAAAGRycy9kb3ducmV2&#10;LnhtbEyPzU7DMBCE70i8g7VI3KgTkv4kjVNFCLi3lLsbL0lKvI5itwlvz/YEt1nNp9mZYjfbXlxx&#10;9J0jBfEiAoFUO9NRo+D48fa0AeGDJqN7R6jgBz3syvu7QufGTbTH6yE0gkPI51pBG8KQS+nrFq32&#10;CzcgsfflRqsDn2MjzagnDre9fI6ilbS6I/7Q6gFfWqy/DxerIFue19UR95/T+/SaDpUObWODUo8P&#10;c7UFEXAOfzDc6nN1KLnTyV3IeNErSFdxzCgbyXqZgrghUZKxOrFKk00Gsizk/xnlLwAAAP//AwBQ&#10;SwECLQAUAAYACAAAACEAtoM4kv4AAADhAQAAEwAAAAAAAAAAAAAAAAAAAAAAW0NvbnRlbnRfVHlw&#10;ZXNdLnhtbFBLAQItABQABgAIAAAAIQA4/SH/1gAAAJQBAAALAAAAAAAAAAAAAAAAAC8BAABfcmVs&#10;cy8ucmVsc1BLAQItABQABgAIAAAAIQCT+9vLKgIAAA0EAAAOAAAAAAAAAAAAAAAAAC4CAABkcnMv&#10;ZTJvRG9jLnhtbFBLAQItABQABgAIAAAAIQCFHNUR3wAAAA4BAAAPAAAAAAAAAAAAAAAAAIQEAABk&#10;cnMvZG93bnJldi54bWxQSwUGAAAAAAQABADzAAAAkAUAAAAA&#10;" filled="f" strokecolor="#31a76b" strokeweight="1pt">
                <v:textbox>
                  <w:txbxContent>
                    <w:p w:rsidR="006465BD" w:rsidRDefault="00F74826">
                      <w:pPr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 w:rsidR="001D74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5124E5" wp14:editId="1E012CAD">
                <wp:simplePos x="0" y="0"/>
                <wp:positionH relativeFrom="column">
                  <wp:posOffset>2736850</wp:posOffset>
                </wp:positionH>
                <wp:positionV relativeFrom="paragraph">
                  <wp:posOffset>8735060</wp:posOffset>
                </wp:positionV>
                <wp:extent cx="144145" cy="403225"/>
                <wp:effectExtent l="0" t="0" r="2730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40322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>
                          <a:solidFill>
                            <a:srgbClr val="31A7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15.5pt;margin-top:687.8pt;width:11.35pt;height:31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ApXiAIAAHAFAAAOAAAAZHJzL2Uyb0RvYy54bWysVM1uEzEQviPxDpbvdHfTpKVRN1VoVYRU&#10;0YiCODteO2vJa5uxk014GSRuPASPg3gNxt6fFqg4VOTgzOzMfJ75PDPnF/tGk50Ar6wpaXGUUyIM&#10;t5Uym5J+eH/94iUlPjBTMW2NKOlBeHqxeP7svHVzMbG11ZUAgiDGz1tX0joEN88yz2vRMH9knTBo&#10;lBYaFlCFTVYBaxG90dkkz0+y1kLlwHLhPX696ox0kfClFDzcSulFILqkmFtIJ6RzHc9scc7mG2Cu&#10;VrxPgz0hi4Ypg5eOUFcsMLIF9RdUozhYb2U44rbJrJSKi1QDVlPkf1RzVzMnUi1IjncjTf7/wfK3&#10;uxUQVZX0jBLDGnyin1++/fj+lZxFblrn5+hy51bQax7FWOheQhP/sQSyT3weRj7FPhCOH4vptJjO&#10;KOFomubHk8ksYmb3wQ58eC1sQ6JQUsDnSiyy3Y0PnevgEu/yVqvqWmmdFNisLzWQHcOnPS6Wpyev&#10;evTf3LR5WiRmGUOzyEBXc5LCQYsIqM07IZE3rHKSUk4dK8aEGOfChKIz1awSXZ6zHH9DmrHHY0Si&#10;JAFGZIn1jdg9wODZgQzYHUG9fwwVqeHH4PxfiXXBY0S62ZowBjfKWHgMQGNV/c2d/0BSR01kaW2r&#10;A3YV2G7cvOPXCh/4hvmwYoDzhZOIOyPc4iG1bUtqe4mS2sLnx75Hf2x7tFLS4ryW1H/aMhCU6DcG&#10;B+IMmy0OeFKms9MJKvDQsn5oMdvm0mLfFLidHE9i9A96ECXY5iOulmW8FU3McLy7pDzAoFyGbo/g&#10;cuJiuUxuONSOhRtz53gEj6wau9wGK1Xq53t2etZwrNPz9yso7o2HevK6X5SLXwAAAP//AwBQSwME&#10;FAAGAAgAAAAhAIF+P9bkAAAADQEAAA8AAABkcnMvZG93bnJldi54bWxMj19LwzAUxd8Fv0O4gm8u&#10;remfWZsOUQRBBm4Ohm93TWy7NUlpsq379l6f9PGeczj3d8rFZHp20qPvnJUQzyJg2tZOdbaRsPl8&#10;vZsD8wGtwt5ZLeGiPSyq66sSC+XOdqVP69AwKrG+QAltCEPBua9bbdDP3KAted9uNBjoHBuuRjxT&#10;uen5fRRl3GBn6UOLg35udX1YH42E/XL7tnkxq3h/Sd/Fl0HMPw6ZlLc309MjsKCn8BeGX3xCh4qY&#10;du5olWe9hETEtCWQIfI0A0aRJBU5sB1JiXiIgVcl/7+i+gEAAP//AwBQSwECLQAUAAYACAAAACEA&#10;toM4kv4AAADhAQAAEwAAAAAAAAAAAAAAAAAAAAAAW0NvbnRlbnRfVHlwZXNdLnhtbFBLAQItABQA&#10;BgAIAAAAIQA4/SH/1gAAAJQBAAALAAAAAAAAAAAAAAAAAC8BAABfcmVscy8ucmVsc1BLAQItABQA&#10;BgAIAAAAIQA06ApXiAIAAHAFAAAOAAAAAAAAAAAAAAAAAC4CAABkcnMvZTJvRG9jLnhtbFBLAQIt&#10;ABQABgAIAAAAIQCBfj/W5AAAAA0BAAAPAAAAAAAAAAAAAAAAAOIEAABkcnMvZG93bnJldi54bWxQ&#10;SwUGAAAAAAQABADzAAAA8wUAAAAA&#10;" fillcolor="#31a76b" strokecolor="#31a76b" strokeweight="2pt"/>
            </w:pict>
          </mc:Fallback>
        </mc:AlternateContent>
      </w:r>
      <w:r w:rsidR="001D74B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1BA744" wp14:editId="75EC9AF1">
                <wp:simplePos x="0" y="0"/>
                <wp:positionH relativeFrom="column">
                  <wp:posOffset>2735580</wp:posOffset>
                </wp:positionH>
                <wp:positionV relativeFrom="paragraph">
                  <wp:posOffset>8451850</wp:posOffset>
                </wp:positionV>
                <wp:extent cx="4324350" cy="37084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D74BA" w:rsidRPr="001D74BA" w:rsidRDefault="001D74BA" w:rsidP="001D74BA">
                            <w:pPr>
                              <w:pStyle w:val="2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color w:val="3F3F3F"/>
                                <w:sz w:val="20"/>
                                <w:szCs w:val="21"/>
                              </w:rPr>
                            </w:pPr>
                            <w:r w:rsidRPr="001D74BA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1"/>
                              </w:rPr>
                              <w:t>优秀员工奖（两家）、信息系统项目管理师、数据库工程师、助理工程师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5.4pt;margin-top:665.5pt;width:340.5pt;height:2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nLuAEAADkDAAAOAAAAZHJzL2Uyb0RvYy54bWysUktu2zAQ3RfoHQjua8my3aaC5SBFkG6K&#10;pkDaA9AUaREgOSxJW/IF2htklU32PZfP0SHtKEGyC7KhxPk8vvdmlueD0WQnfFBgGzqdlJQIy6FV&#10;dtPQXz+vPpxREiKzLdNgRUP3ItDz1ft3y97VooIOdCs8QRAb6t41tIvR1UUReCcMCxNwwmJSgjcs&#10;4tVvitazHtGNLqqy/Fj04FvngYsQMHp5TNJVxpdS8HgtZRCR6IYit5hPn891OovVktUbz1yn+IkG&#10;ewULw5TFR0eoSxYZ2Xr1Asoo7iGAjBMOpgApFRdZA6qZls/U3HTMiawFzQlutCm8HSz/vvvhiWpx&#10;dnNKLDM4o8Pt38Pdv8P9H1Ilf3oXaiy7cVgYhy8wYO1DPGAwyR6kN+mLggjm0en96K4YIuEYnM+q&#10;+WyBKY652afybJ7tLx67nQ/xqwBD0k9DPU4vm8p230JEJlj6UJIes3CltM4T1Jb0Df28qBa5Ycxg&#10;h7bYmDQcuaa/OKyHrHnUt4Z2j/J6XISGht9b5gUlW+fVpkMi0xPoxTaCVJlJgjk2ndBxPpngaZfS&#10;Ajy956rHjV/9BwAA//8DAFBLAwQUAAYACAAAACEAt+1/Vd8AAAAOAQAADwAAAGRycy9kb3ducmV2&#10;LnhtbEyPzU7DMBCE70h9B2srcaN2SUBtGqeqQFxBlB+pNzfeJlHjdRS7TXh7NifY286MZr/Nt6Nr&#10;xRX70HjSsFwoEEiltw1VGj4/Xu5WIEI0ZE3rCTX8YIBtMbvJTWb9QO943cdKcAmFzGioY+wyKUNZ&#10;ozNh4Tsk9k6+dyby2lfS9mbgctfKe6UepTMN8YXadPhUY3neX5yGr9fT4TtVb9Wze+gGPypJbi21&#10;vp2Puw2IiGP8C8OEz+hQMNPRX8gG0WpIE8XokY0kWfJXU4SHteOkrdYpyCKX/98ofgEAAP//AwBQ&#10;SwECLQAUAAYACAAAACEAtoM4kv4AAADhAQAAEwAAAAAAAAAAAAAAAAAAAAAAW0NvbnRlbnRfVHlw&#10;ZXNdLnhtbFBLAQItABQABgAIAAAAIQA4/SH/1gAAAJQBAAALAAAAAAAAAAAAAAAAAC8BAABfcmVs&#10;cy8ucmVsc1BLAQItABQABgAIAAAAIQDZ9QnLuAEAADkDAAAOAAAAAAAAAAAAAAAAAC4CAABkcnMv&#10;ZTJvRG9jLnhtbFBLAQItABQABgAIAAAAIQC37X9V3wAAAA4BAAAPAAAAAAAAAAAAAAAAABIEAABk&#10;cnMvZG93bnJldi54bWxQSwUGAAAAAAQABADzAAAAHgUAAAAA&#10;" filled="f" stroked="f">
                <v:textbox>
                  <w:txbxContent>
                    <w:p w:rsidR="001D74BA" w:rsidRPr="001D74BA" w:rsidRDefault="001D74BA" w:rsidP="001D74BA">
                      <w:pPr>
                        <w:pStyle w:val="2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bCs/>
                          <w:color w:val="3F3F3F"/>
                          <w:sz w:val="20"/>
                          <w:szCs w:val="21"/>
                        </w:rPr>
                      </w:pPr>
                      <w:r w:rsidRPr="001D74BA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1"/>
                        </w:rPr>
                        <w:t>优秀员工奖（两家）、信息系统项目管理师、数据库工程师、助理工程师</w:t>
                      </w:r>
                    </w:p>
                  </w:txbxContent>
                </v:textbox>
              </v:shape>
            </w:pict>
          </mc:Fallback>
        </mc:AlternateContent>
      </w:r>
      <w:r w:rsidR="001D74BA" w:rsidRPr="009E4789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0F515" wp14:editId="6CC6DEE6">
                <wp:simplePos x="0" y="0"/>
                <wp:positionH relativeFrom="column">
                  <wp:posOffset>2748280</wp:posOffset>
                </wp:positionH>
                <wp:positionV relativeFrom="paragraph">
                  <wp:posOffset>8053070</wp:posOffset>
                </wp:positionV>
                <wp:extent cx="144145" cy="403225"/>
                <wp:effectExtent l="0" t="0" r="2730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40322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>
                          <a:solidFill>
                            <a:srgbClr val="31A7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16.4pt;margin-top:634.1pt;width:11.35pt;height:31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ikiAIAAHIFAAAOAAAAZHJzL2Uyb0RvYy54bWysVM1uEzEQviPxDpbvdHfTpIWomyq0KkKq&#10;aEVAnB2vnbXktc3YySa8DFJvPASPg3gNxt6fFqg4VOzB6/HMfJ75PDNn5/tGk50Ar6wpaXGUUyIM&#10;t5Uym5J+/HD14iUlPjBTMW2NKOlBeHq+eP7srHVzMbG11ZUAgiDGz1tX0joEN88yz2vRMH9knTCo&#10;lBYaFlCETVYBaxG90dkkz0+y1kLlwHLhPZ5edkq6SPhSCh5upPQiEF1SjC2kFdK6jmu2OGPzDTBX&#10;K96HwZ4QRcOUwUtHqEsWGNmC+guqURystzIccdtkVkrFRcoBsynyP7JZ1cyJlAuS491Ik/9/sPzd&#10;7haIqvDtCkoMa/CNfn799uP7HcEDZKd1fo5GK3cLveRxG1PdS2jiH5Mg+8ToYWRU7APheFhMp8V0&#10;RglH1TQ/nkxmETO7d3bgwxthGxI3JQV8sMQj21370JkOJvEub7WqrpTWSYDN+kID2TF83ONieXry&#10;ukf/zUybp3lilNE1iwx0OaddOGgRAbV5LyQyh1lOUsipZsUYEONcmFB0qppVootzluM3hBmrPHok&#10;ShJgRJaY34jdAwyWHciA3RHU20dXkUp+dM7/FVjnPHqkm60Jo3OjjIXHADRm1d/c2Q8kddRElta2&#10;OmBdge0azjt+pfCBr5kPtwyww7AXcWqEG1yktm1Jbb+jpLbw5bHzaI+Fj1pKWuzYkvrPWwaCEv3W&#10;YEu8wmKLLZ6E6ex0ggI81Kwfasy2ubBYN1j1GF3aRvugh60E23zC4bKMt6KKGY53l5QHGISL0E0S&#10;HE9cLJfJDNvasXBtVo5H8MiqscttsFKler5np2cNGzs9fz+E4uR4KCer+1G5+AUAAP//AwBQSwME&#10;FAAGAAgAAAAhAKf5LyrkAAAADQEAAA8AAABkcnMvZG93bnJldi54bWxMj09Lw0AQxe+C32EZwZvd&#10;/GnSErMpogiCCLYWxNs0OyZps7shu23Tb+940uOb93jvN+VqMr040eg7ZxXEswgE2drpzjYKth/P&#10;d0sQPqDV2DtLCi7kYVVdX5VYaHe2azptQiO4xPoCFbQhDIWUvm7JoJ+5gSx73240GFiOjdQjnrnc&#10;9DKJolwa7CwvtDjQY0v1YXM0CvZvny/bJ7OO95fsNf0yiIv3Q67U7c30cA8i0BT+wvCLz+hQMdPO&#10;Ha32olcwTxNGD2wk+TIBwZF5lmUgdnxK03gBsirl/y+qHwAAAP//AwBQSwECLQAUAAYACAAAACEA&#10;toM4kv4AAADhAQAAEwAAAAAAAAAAAAAAAAAAAAAAW0NvbnRlbnRfVHlwZXNdLnhtbFBLAQItABQA&#10;BgAIAAAAIQA4/SH/1gAAAJQBAAALAAAAAAAAAAAAAAAAAC8BAABfcmVscy8ucmVsc1BLAQItABQA&#10;BgAIAAAAIQC0NNikiAIAAHIFAAAOAAAAAAAAAAAAAAAAAC4CAABkcnMvZTJvRG9jLnhtbFBLAQIt&#10;ABQABgAIAAAAIQCn+S8q5AAAAA0BAAAPAAAAAAAAAAAAAAAAAOIEAABkcnMvZG93bnJldi54bWxQ&#10;SwUGAAAAAAQABADzAAAA8wUAAAAA&#10;" fillcolor="#31a76b" strokecolor="#31a76b" strokeweight="2pt"/>
            </w:pict>
          </mc:Fallback>
        </mc:AlternateContent>
      </w:r>
      <w:r w:rsidR="009E4789" w:rsidRPr="009E4789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620735" wp14:editId="5FBB3413">
                <wp:simplePos x="0" y="0"/>
                <wp:positionH relativeFrom="column">
                  <wp:posOffset>2939415</wp:posOffset>
                </wp:positionH>
                <wp:positionV relativeFrom="paragraph">
                  <wp:posOffset>8051800</wp:posOffset>
                </wp:positionV>
                <wp:extent cx="3672205" cy="403225"/>
                <wp:effectExtent l="0" t="0" r="23495" b="1587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403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1A76B"/>
                          </a:solidFill>
                          <a:miter lim="800000"/>
                        </a:ln>
                      </wps:spPr>
                      <wps:txbx>
                        <w:txbxContent>
                          <w:p w:rsidR="009E4789" w:rsidRDefault="001D74BA" w:rsidP="009E4789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31.45pt;margin-top:634pt;width:289.15pt;height:3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5rKAIAAA0EAAAOAAAAZHJzL2Uyb0RvYy54bWysU82O0zAQviPxDpbvNGn6t0RNV92uFiEt&#10;P9LCA7iO01g4HmO7TcoDwBtw4sKd5+pzMHay3QpuiBwsT+bzNzPfzCyvu0aRg7BOgi7oeJRSIjSH&#10;UupdQT9+uHtxRYnzTJdMgRYFPQpHr1fPny1bk4sMalClsARJtMtbU9Dae5MnieO1aJgbgREanRXY&#10;hnk07S4pLWuRvVFJlqbzpAVbGgtcOId/b3snXUX+qhLcv6sqJzxRBcXcfDxtPLfhTFZLlu8sM7Xk&#10;QxrsH7JomNQY9Ex1yzwjeyv/omokt+Cg8iMOTQJVJbmINWA14/SPah5qZkSsBcVx5iyT+3+0/O3h&#10;vSWyxN5llGjWYI9O37+dfvw6/fxKsqBPa1yOsAeDQN/dQIfYWKsz98A/OaJhUzO9E2troa0FKzG/&#10;cXiZXDzteVwg2bZvoMQ4bO8hEnWVbYJ4KAdBduzT8dwb0XnC8edkvsiydEYJR980nWTZLIZg+eNr&#10;Y51/JaAh4VJQi72P7Oxw73zIhuWPkBBMw51UKvZfadIGARZp2hcGSpbBG3DO7rYbZcmB4QhNxuvF&#10;/GYI7C5hjfQ4yEo2Bb1KwzeAlB50CKX3Ivhu20XJJwETNNpCeURhLPTzifuElxrsF0panM2Cus97&#10;ZgUl6rVGcV+Op9MwzNGYzhYZGvbSs730MM2RqqCekv668XEBehHW2IRKRn2eMhlSxpmLsg37EYb6&#10;0o6opy1e/QYAAP//AwBQSwMEFAAGAAgAAAAhAHim0bbfAAAADgEAAA8AAABkcnMvZG93bnJldi54&#10;bWxMj0FPg0AQhe8m/ofNmHizC5RiS1kaYtR7a71P2Smg7C5htwX/vdOT3ublfXnzXrGbTS+uNPrO&#10;WQXxIgJBtna6s42C48fb0xqED2g19s6Sgh/ysCvv7wrMtZvsnq6H0AgOsT5HBW0IQy6lr1sy6Bdu&#10;IMve2Y0GA8uxkXrEicNNL5MoyqTBzvKHFgd6aan+PlyMgs3q67k60v5zep9e06HC0DYmKPX4MFdb&#10;EIHm8AfDrT5Xh5I7ndzFai96BWmWbBhlI8nWvOqGRGmcgDjxtVzGK5BlIf/PKH8BAAD//wMAUEsB&#10;Ai0AFAAGAAgAAAAhALaDOJL+AAAA4QEAABMAAAAAAAAAAAAAAAAAAAAAAFtDb250ZW50X1R5cGVz&#10;XS54bWxQSwECLQAUAAYACAAAACEAOP0h/9YAAACUAQAACwAAAAAAAAAAAAAAAAAvAQAAX3JlbHMv&#10;LnJlbHNQSwECLQAUAAYACAAAACEA+mnuaygCAAANBAAADgAAAAAAAAAAAAAAAAAuAgAAZHJzL2Uy&#10;b0RvYy54bWxQSwECLQAUAAYACAAAACEAeKbRtt8AAAAOAQAADwAAAAAAAAAAAAAAAACCBAAAZHJz&#10;L2Rvd25yZXYueG1sUEsFBgAAAAAEAAQA8wAAAI4FAAAAAA==&#10;" filled="f" strokecolor="#31a76b" strokeweight="1pt">
                <v:textbox>
                  <w:txbxContent>
                    <w:p w:rsidR="009E4789" w:rsidRDefault="001D74BA" w:rsidP="009E4789">
                      <w:pPr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9A31B" wp14:editId="7183135B">
                <wp:simplePos x="0" y="0"/>
                <wp:positionH relativeFrom="column">
                  <wp:posOffset>2634615</wp:posOffset>
                </wp:positionH>
                <wp:positionV relativeFrom="paragraph">
                  <wp:posOffset>6635750</wp:posOffset>
                </wp:positionV>
                <wp:extent cx="4032250" cy="1482725"/>
                <wp:effectExtent l="0" t="0" r="0" b="317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148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465BD" w:rsidRDefault="001D3AD7" w:rsidP="009E4789">
                            <w:pPr>
                              <w:pStyle w:val="2"/>
                              <w:snapToGrid w:val="0"/>
                              <w:ind w:left="400" w:hangingChars="200" w:hanging="400"/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20</w:t>
                            </w:r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15/01</w:t>
                            </w:r>
                            <w:r w:rsidR="006F133F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</w:t>
                            </w:r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至今</w:t>
                            </w:r>
                            <w:r w:rsidR="006F133F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3BAB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天翼购电商网</w:t>
                            </w:r>
                            <w:r w:rsidR="00CD3BAB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&amp;北汽越野车定制改造商城</w:t>
                            </w:r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&amp;国药采购电商网&amp;用友巴士出行&amp;西</w:t>
                            </w:r>
                            <w:proofErr w:type="gramStart"/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玛</w:t>
                            </w:r>
                            <w:proofErr w:type="gramEnd"/>
                            <w:r w:rsidR="006F133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电商网、结算系统</w:t>
                            </w:r>
                          </w:p>
                          <w:p w:rsidR="006F133F" w:rsidRDefault="006F133F" w:rsidP="009E4789">
                            <w:pPr>
                              <w:pStyle w:val="2"/>
                              <w:snapToGrid w:val="0"/>
                              <w:ind w:left="400" w:hangingChars="200" w:hanging="400"/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09/09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2015/01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“金财工程”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财政一体化管理系统（指标、计划、国库支付）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&amp; BI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系统</w:t>
                            </w:r>
                          </w:p>
                          <w:p w:rsidR="006F133F" w:rsidRPr="006F133F" w:rsidRDefault="006F133F" w:rsidP="006F133F">
                            <w:pPr>
                              <w:pStyle w:val="2"/>
                              <w:tabs>
                                <w:tab w:val="left" w:pos="420"/>
                              </w:tabs>
                              <w:snapToGrid w:val="0"/>
                              <w:ind w:left="420" w:firstLineChars="0" w:firstLine="0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6F133F">
                              <w:rPr>
                                <w:rFonts w:hint="eastAsia"/>
                                <w:sz w:val="16"/>
                              </w:rPr>
                              <w:t>湖南省财政厅、湖北省财政厅及其各地市区县财政局、广东省（中山市、佛山市、揭阳市、肇庆市）财政局、辽宁省</w:t>
                            </w:r>
                            <w:r w:rsidRPr="006F133F">
                              <w:rPr>
                                <w:rFonts w:hint="eastAsia"/>
                                <w:sz w:val="16"/>
                              </w:rPr>
                              <w:t>13</w:t>
                            </w:r>
                            <w:r w:rsidRPr="006F133F">
                              <w:rPr>
                                <w:rFonts w:hint="eastAsia"/>
                                <w:sz w:val="16"/>
                              </w:rPr>
                              <w:t>个地市财政局、广西省柳州市财政局、北京市（海淀区、朝阳区、丰台区）等；北京市丰台区财政信息一体化管理系统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  <w:t>2013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~2014</w:t>
                            </w:r>
                            <w:r>
                              <w:rPr>
                                <w:rFonts w:hint="eastAsia"/>
                              </w:rPr>
                              <w:t>年：北京市丰台区财政信息一体化管理系统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7.45pt;margin-top:522.5pt;width:317.5pt;height:116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xzrgEAACwDAAAOAAAAZHJzL2Uyb0RvYy54bWysUktu2zAQ3RfIHQjuY8mK3aSC5SBBkGyC&#10;tkCSA9AUaREgOQRJW/IF0ht01U33PZfPkSH9Sdvsgmz4mRm+mfceZ5eD0WQtfFBgGzoelZQIy6FV&#10;dtnQp8fb0wtKQmS2ZRqsaOhGBHo5P/k0610tKuhAt8ITBLGh7l1DuxhdXRSBd8KwMAInLCYleMMi&#10;Xv2yaD3rEd3ooirLz0UPvnUeuAgBoze7JJ1nfCkFj9+kDCIS3VCcLebV53WR1mI+Y/XSM9cpvh+D&#10;vWMKw5TFpkeoGxYZWXn1Bsoo7iGAjCMOpgApFReZA7IZl/+xeeiYE5kLihPcUabwcbD86/q7J6pt&#10;6Nk5JZYZ9Gj788f215/t72dSJX16F2ose3BYGIdrGNDnQzxgMNEepDdpR0IE86j05qiuGCLhGJyU&#10;Z1U1xRTH3HhyUZ1X04RTvD53PsQ7AYakQ0M92pdVZev7EHelh5LUzcKt0jpbqC3pG/plipD/ZBBc&#10;W+yRSOyGTac4LIZMenIgsoB2g/xWzqtlh63He5irVQSpcu/0cFe2x0NL8vT775M8//ueq14/+fwF&#10;AAD//wMAUEsDBBQABgAIAAAAIQAmpliD4AAAAA4BAAAPAAAAZHJzL2Rvd25yZXYueG1sTI/NTsMw&#10;EITvSLyDtUjcqN3KgSbEqRCIK4jyI3Fz420SEa+j2G3C27M90dvuzmj2m3Iz+14ccYxdIAPLhQKB&#10;VAfXUWPg4/35Zg0iJkvO9oHQwC9G2FSXF6UtXJjoDY/b1AgOoVhYA21KQyFlrFv0Ni7CgMTaPoze&#10;Jl7HRrrRThzue7lS6lZ62xF/aO2Ajy3WP9uDN/D5sv/+0uq1efLZMIVZSfK5NOb6an64B5FwTv9m&#10;OOEzOlTMtAsHclH0BvRS52xlQemMW50sSud82/G0ultnIKtSnteo/gAAAP//AwBQSwECLQAUAAYA&#10;CAAAACEAtoM4kv4AAADhAQAAEwAAAAAAAAAAAAAAAAAAAAAAW0NvbnRlbnRfVHlwZXNdLnhtbFBL&#10;AQItABQABgAIAAAAIQA4/SH/1gAAAJQBAAALAAAAAAAAAAAAAAAAAC8BAABfcmVscy8ucmVsc1BL&#10;AQItABQABgAIAAAAIQCg41xzrgEAACwDAAAOAAAAAAAAAAAAAAAAAC4CAABkcnMvZTJvRG9jLnht&#10;bFBLAQItABQABgAIAAAAIQAmpliD4AAAAA4BAAAPAAAAAAAAAAAAAAAAAAgEAABkcnMvZG93bnJl&#10;di54bWxQSwUGAAAAAAQABADzAAAAFQUAAAAA&#10;" filled="f" stroked="f">
                <v:textbox>
                  <w:txbxContent>
                    <w:p w:rsidR="006465BD" w:rsidRDefault="001D3AD7" w:rsidP="009E4789">
                      <w:pPr>
                        <w:pStyle w:val="2"/>
                        <w:snapToGrid w:val="0"/>
                        <w:ind w:left="400" w:hangingChars="200" w:hanging="400"/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20</w:t>
                      </w:r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15/01</w:t>
                      </w:r>
                      <w:r w:rsidR="006F133F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-</w:t>
                      </w:r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至今</w:t>
                      </w:r>
                      <w:r w:rsidR="006F133F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CD3BAB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 xml:space="preserve">    </w:t>
                      </w:r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天翼购电商网</w:t>
                      </w:r>
                      <w:r w:rsidR="00CD3BAB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&amp;北汽越野车定制改造商城</w:t>
                      </w:r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&amp;国药采购电商网&amp;用友巴士出行&amp;西</w:t>
                      </w:r>
                      <w:proofErr w:type="gramStart"/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玛</w:t>
                      </w:r>
                      <w:proofErr w:type="gramEnd"/>
                      <w:r w:rsidR="006F133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电商网、结算系统</w:t>
                      </w:r>
                    </w:p>
                    <w:p w:rsidR="006F133F" w:rsidRDefault="006F133F" w:rsidP="009E4789">
                      <w:pPr>
                        <w:pStyle w:val="2"/>
                        <w:snapToGrid w:val="0"/>
                        <w:ind w:left="400" w:hangingChars="200" w:hanging="400"/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09/09</w:t>
                      </w: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2015/01</w:t>
                      </w: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“金财工程”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&amp;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财政一体化管理系统（指标、计划、国库支付）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&amp; BI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系统</w:t>
                      </w:r>
                    </w:p>
                    <w:p w:rsidR="006F133F" w:rsidRPr="006F133F" w:rsidRDefault="006F133F" w:rsidP="006F133F">
                      <w:pPr>
                        <w:pStyle w:val="2"/>
                        <w:tabs>
                          <w:tab w:val="left" w:pos="420"/>
                        </w:tabs>
                        <w:snapToGrid w:val="0"/>
                        <w:ind w:left="420" w:firstLineChars="0" w:firstLine="0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6F133F">
                        <w:rPr>
                          <w:rFonts w:hint="eastAsia"/>
                          <w:sz w:val="16"/>
                        </w:rPr>
                        <w:t>湖南省财政厅、湖北省财政厅及其各地市区县财政局、广东省（中山市、佛山市、揭阳市、肇庆市）财政局、辽宁省</w:t>
                      </w:r>
                      <w:r w:rsidRPr="006F133F">
                        <w:rPr>
                          <w:rFonts w:hint="eastAsia"/>
                          <w:sz w:val="16"/>
                        </w:rPr>
                        <w:t>13</w:t>
                      </w:r>
                      <w:r w:rsidRPr="006F133F">
                        <w:rPr>
                          <w:rFonts w:hint="eastAsia"/>
                          <w:sz w:val="16"/>
                        </w:rPr>
                        <w:t>个地市财政局、广西省柳州市财政局、北京市（海淀区、朝阳区、丰台区）等；北京市丰台区财政信息一体化管理系统</w:t>
                      </w:r>
                      <w:r>
                        <w:rPr>
                          <w:rFonts w:hint="eastAsia"/>
                        </w:rPr>
                        <w:br/>
                        <w:t>2013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~2014</w:t>
                      </w:r>
                      <w:r>
                        <w:rPr>
                          <w:rFonts w:hint="eastAsia"/>
                        </w:rPr>
                        <w:t>年：北京市丰台区财政信息一体化管理系统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A6E03" wp14:editId="75AB4EC4">
                <wp:simplePos x="0" y="0"/>
                <wp:positionH relativeFrom="column">
                  <wp:posOffset>2627630</wp:posOffset>
                </wp:positionH>
                <wp:positionV relativeFrom="paragraph">
                  <wp:posOffset>9096375</wp:posOffset>
                </wp:positionV>
                <wp:extent cx="931545" cy="405765"/>
                <wp:effectExtent l="0" t="0" r="0" b="4445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312C52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项目管理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206.9pt;margin-top:716.25pt;width:73.35pt;height:3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BuEQIAAOIDAAAOAAAAZHJzL2Uyb0RvYy54bWysU8FuEzEQvSPxD5bvZDdht2lX2VSlVRBS&#10;oUiFD3C83qyF7TG2k93wAfQPOHHh3u/KdzB20jSCG2IPlmdn5s28N+PZ5aAV2QjnJZiajkc5JcJw&#10;aKRZ1fTzp8Wrc0p8YKZhCoyo6VZ4ejl/+WLW20pMoAPVCEcQxPiqtzXtQrBVlnneCc38CKww6GzB&#10;aRbQdKuscaxHdK2ySZ6fZT24xjrgwnv8e7N30nnCb1vBw13behGIqin2FtLp0rmMZzafsWrlmO0k&#10;P7TB/qELzaTBokeoGxYYWTv5F5SW3IGHNow46AzaVnKROCCbcf4Hm/uOWZG4oDjeHmXy/w+Wf9h8&#10;dEQ2NS2mlBimcUa7Hw+7n4+7X9/JJOrTW19h2L3FwDC8gQHnnLh6ewv8iycGrjtmVuLKOeg7wRrs&#10;bxwzs5PUPY6PIMv+PTRYh60DJKChdTqKh3IQRMc5bY+zEUMgHH9evB6XRUkJR1eRl9OzMlVg1VOy&#10;dT68FaBJvNTU4egTONvc+hCbYdVTSKxlYCGVSuNXhvRYoJyUKeHEo2XA7VRS1/Q8j9+hpjIHcpHP&#10;nlkYlkPSMfUViS+h2SJbB/ulw0eClw7cN0p6XLia+q9r5gQl6p1BxS7GRRE3NBlFOZ2g4U49y1MP&#10;Mxyhahoo2V+vQ9rqSM3bK1R2IRPr504OLeMiJTEOSx839dROUc9Pc/4bAAD//wMAUEsDBBQABgAI&#10;AAAAIQDBjfre4AAAAA0BAAAPAAAAZHJzL2Rvd25yZXYueG1sTI/NTsMwEITvSLyDtUjcqJM2iSDE&#10;qSp+JA5cKOG+jZc4Iraj2G3St2d7gtvuzmj2m2q72EGcaAq9dwrSVQKCXOt17zoFzefr3T2IENFp&#10;HLwjBWcKsK2vryostZ/dB532sRMc4kKJCkyMYyllaA1ZDCs/kmPt208WI69TJ/WEM4fbQa6TpJAW&#10;e8cfDI70ZKj92R+tghj1Lj03Lza8fS3vz7NJ2hwbpW5vlt0jiEhL/DPDBZ/RoWamgz86HcSgIEs3&#10;jB5ZyDbrHARb8iLh4XA5PRQZyLqS/1vUvwAAAP//AwBQSwECLQAUAAYACAAAACEAtoM4kv4AAADh&#10;AQAAEwAAAAAAAAAAAAAAAAAAAAAAW0NvbnRlbnRfVHlwZXNdLnhtbFBLAQItABQABgAIAAAAIQA4&#10;/SH/1gAAAJQBAAALAAAAAAAAAAAAAAAAAC8BAABfcmVscy8ucmVsc1BLAQItABQABgAIAAAAIQBF&#10;JpBuEQIAAOIDAAAOAAAAAAAAAAAAAAAAAC4CAABkcnMvZTJvRG9jLnhtbFBLAQItABQABgAIAAAA&#10;IQDBjfre4AAAAA0BAAAPAAAAAAAAAAAAAAAAAGsEAABkcnMvZG93bnJldi54bWxQSwUGAAAAAAQA&#10;BADzAAAAeAUAAAAA&#10;" filled="f" stroked="f">
                <v:textbox style="mso-fit-shape-to-text:t">
                  <w:txbxContent>
                    <w:p w:rsidR="006465BD" w:rsidRDefault="00312C52">
                      <w:pPr>
                        <w:snapToGrid w:val="0"/>
                        <w:jc w:val="left"/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9A1B3" wp14:editId="4EBD2A77">
                <wp:simplePos x="0" y="0"/>
                <wp:positionH relativeFrom="column">
                  <wp:posOffset>5887720</wp:posOffset>
                </wp:positionH>
                <wp:positionV relativeFrom="paragraph">
                  <wp:posOffset>9102090</wp:posOffset>
                </wp:positionV>
                <wp:extent cx="602615" cy="405765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right"/>
                              <w:rPr>
                                <w:rFonts w:ascii="微软雅黑" w:hAnsi="微软雅黑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463.6pt;margin-top:716.7pt;width:47.45pt;height:31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/tEwIAAOIDAAAOAAAAZHJzL2Uyb0RvYy54bWysU8GO0zAQvSPxD5bvNGnUZHejpqtlV0VI&#10;C6y08AGu4zQWscfYbpPyAfAHe+LCne/qd+zYaUsFN0QOlicz82bem/H8elAd2QrrJOiKTicpJUJz&#10;qKVeV/TTx+WrS0qcZ7pmHWhR0Z1w9Hrx8sW8N6XIoIWuFpYgiHZlbyraem/KJHG8FYq5CRih0dmA&#10;VcyjaddJbVmP6KpLsjQtkh5sbSxw4Rz+vRuddBHxm0Zw/6FpnPCkqyj25uNp47kKZ7KYs3JtmWkl&#10;P7TB/qELxaTGoieoO+YZ2Vj5F5SS3IKDxk84qASaRnIROSCbafoHm8eWGRG5oDjOnGRy/w+Wv98+&#10;WCLriuYFJZopnNH+6fv+x6/9z28kC/r0xpUY9mgw0A+vYcA5R67O3AP/7IiG25bptbixFvpWsBr7&#10;m4bM5Cx1xHEBZNW/gxrrsI2HCDQ0VgXxUA6C6Din3Wk2YvCE488izYppTglH1yzNL4o8VmDlMdlY&#10;598IUCRcKmpx9BGcbe+dD82w8hgSamlYyq6L4+806St6lWd5TDjzKOlxOzupKnqZhu9Qs9MHcoHP&#10;yMwPqyHqWBw1W0G9Q7YWxqXDR4KXFuxXSnpcuIq6LxtmBSXdW42KXU1ns7Ch0ZjlFxka9tyzOvcw&#10;zRGqop6S8Xrr41YHas7coLJLGVmHEYydHFrGRYpiHJY+bOq5HaN+P83FMwAAAP//AwBQSwMEFAAG&#10;AAgAAAAhAB1IS1bhAAAADgEAAA8AAABkcnMvZG93bnJldi54bWxMj8tOwzAQRfdI/IM1SOyoE6fQ&#10;NsSpKh4Si24oYT+Np3FEbEex26R/j7OC5cw9unOm2E6mYxcafOushHSRACNbO9XaRkL19f6wBuYD&#10;WoWdsyThSh625e1Ngblyo/2kyyE0LJZYn6MEHUKfc+5rTQb9wvVkY3Zyg8EQx6HhasAxlpuOiyR5&#10;4gZbGy9o7OlFU/1zOBsJIahdeq3ejP/4nvavo07qR6ykvL+bds/AAk3hD4ZZP6pDGZ2O7myVZ52E&#10;jViJiMZgmWVLYDOSCJECO867zSoDXhb8/xvlLwAAAP//AwBQSwECLQAUAAYACAAAACEAtoM4kv4A&#10;AADhAQAAEwAAAAAAAAAAAAAAAAAAAAAAW0NvbnRlbnRfVHlwZXNdLnhtbFBLAQItABQABgAIAAAA&#10;IQA4/SH/1gAAAJQBAAALAAAAAAAAAAAAAAAAAC8BAABfcmVscy8ucmVsc1BLAQItABQABgAIAAAA&#10;IQCmGM/tEwIAAOIDAAAOAAAAAAAAAAAAAAAAAC4CAABkcnMvZTJvRG9jLnhtbFBLAQItABQABgAI&#10;AAAAIQAdSEtW4QAAAA4BAAAPAAAAAAAAAAAAAAAAAG0EAABkcnMvZG93bnJldi54bWxQSwUGAAAA&#10;AAQABADzAAAAewUAAAAA&#10;" filled="f" stroked="f">
                <v:textbox style="mso-fit-shape-to-text:t">
                  <w:txbxContent>
                    <w:p w:rsidR="006465BD" w:rsidRDefault="00F74826">
                      <w:pPr>
                        <w:snapToGrid w:val="0"/>
                        <w:jc w:val="right"/>
                        <w:rPr>
                          <w:rFonts w:ascii="微软雅黑" w:hAnsi="微软雅黑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FFFFFF" w:themeColor="background1"/>
                          <w:sz w:val="28"/>
                          <w:szCs w:val="28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12FA49" wp14:editId="5518A14E">
                <wp:simplePos x="0" y="0"/>
                <wp:positionH relativeFrom="column">
                  <wp:posOffset>4141470</wp:posOffset>
                </wp:positionH>
                <wp:positionV relativeFrom="paragraph">
                  <wp:posOffset>9096375</wp:posOffset>
                </wp:positionV>
                <wp:extent cx="602615" cy="405765"/>
                <wp:effectExtent l="0" t="0" r="0" b="4445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right"/>
                              <w:rPr>
                                <w:rFonts w:ascii="微软雅黑" w:hAnsi="微软雅黑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326.1pt;margin-top:716.25pt;width:47.45pt;height:31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ndEgIAAOIDAAAOAAAAZHJzL2Uyb0RvYy54bWysU82O0zAQviPxDpbvNGnUtLtR09WyqyKk&#10;5UdaeADXcRqL2GNst0l5AHiDPXHhznP1ORg7aanghsjB8mRmvpnvm/Hyplct2QvrJOiSTicpJUJz&#10;qKTelvTjh/WLK0qcZ7piLWhR0oNw9Gb1/NmyM4XIoIG2EpYgiHZFZ0raeG+KJHG8EYq5CRih0VmD&#10;VcyjabdJZVmH6KpNsjSdJx3Yyljgwjn8ez846Sri17Xg/l1dO+FJW1LszcfTxnMTzmS1ZMXWMtNI&#10;PrbB/qELxaTGomeoe+YZ2Vn5F5SS3IKD2k84qATqWnIROSCbafoHm8eGGRG5oDjOnGVy/w+Wv92/&#10;t0RWJc1zSjRTOKPj07fj95/HH19JFvTpjCsw7NFgoO9fQo9zjlydeQD+yRENdw3TW3FrLXSNYBX2&#10;Nw2ZyUXqgOMCyKZ7AxXWYTsPEaivrQrioRwE0XFOh/NsRO8Jx5/zNJtPsUWOrlmaL+Z5rMCKU7Kx&#10;zr8SoEi4lNTi6CM42z84H5phxSkk1NKwlm0bx99q0pX0Os/ymHDhUdLjdrZSlfQqDd9Ys9UjucBn&#10;YOb7TR91XJw020B1QLYWhqXDR4KXBuwXSjpcuJK6zztmBSXta42KXU9ns7Ch0ZjliwwNe+nZXHqY&#10;5ghVUk/JcL3zcasDNWduUdm1jKzDCIZOxpZxkaIY49KHTb20Y9Tvp7n6BQAA//8DAFBLAwQUAAYA&#10;CAAAACEA9YAi6eAAAAANAQAADwAAAGRycy9kb3ducmV2LnhtbEyPTU+DQBCG7yb+h82YeLMLCFSR&#10;pWn8SDz0YsX7lF2ByM4Sdlvov3d60uPM++SdZ8rNYgdxMpPvHSmIVxEIQ43TPbUK6s+3uwcQPiBp&#10;HBwZBWfjYVNdX5VYaDfThzntQyu4hHyBCroQxkJK33TGol+50RBn326yGHicWqknnLncDjKJolxa&#10;7IkvdDia5840P/ujVRCC3sbn+tX6969l9zJ3UZNhrdTtzbJ9AhHMEv5guOizOlTsdHBH0l4MCvIs&#10;SRjlIL1PMhCMrNN1DOJwWT3mKciqlP+/qH4BAAD//wMAUEsBAi0AFAAGAAgAAAAhALaDOJL+AAAA&#10;4QEAABMAAAAAAAAAAAAAAAAAAAAAAFtDb250ZW50X1R5cGVzXS54bWxQSwECLQAUAAYACAAAACEA&#10;OP0h/9YAAACUAQAACwAAAAAAAAAAAAAAAAAvAQAAX3JlbHMvLnJlbHNQSwECLQAUAAYACAAAACEA&#10;z5SJ3RICAADiAwAADgAAAAAAAAAAAAAAAAAuAgAAZHJzL2Uyb0RvYy54bWxQSwECLQAUAAYACAAA&#10;ACEA9YAi6eAAAAANAQAADwAAAAAAAAAAAAAAAABsBAAAZHJzL2Rvd25yZXYueG1sUEsFBgAAAAAE&#10;AAQA8wAAAHkFAAAAAA==&#10;" filled="f" stroked="f">
                <v:textbox style="mso-fit-shape-to-text:t">
                  <w:txbxContent>
                    <w:p w:rsidR="006465BD" w:rsidRDefault="00F74826">
                      <w:pPr>
                        <w:snapToGrid w:val="0"/>
                        <w:jc w:val="right"/>
                        <w:rPr>
                          <w:rFonts w:ascii="微软雅黑" w:hAnsi="微软雅黑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FFFFFF" w:themeColor="background1"/>
                          <w:sz w:val="28"/>
                          <w:szCs w:val="28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0FE8F" wp14:editId="346289E5">
                <wp:simplePos x="0" y="0"/>
                <wp:positionH relativeFrom="column">
                  <wp:posOffset>3652520</wp:posOffset>
                </wp:positionH>
                <wp:positionV relativeFrom="paragraph">
                  <wp:posOffset>9208135</wp:posOffset>
                </wp:positionV>
                <wp:extent cx="1080135" cy="182880"/>
                <wp:effectExtent l="0" t="0" r="5715" b="762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287.6pt;margin-top:725.05pt;width:85.05pt;height:1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q7nQIAAIQFAAAOAAAAZHJzL2Uyb0RvYy54bWysVM1u1DAQviPxDpbvNMmyLcuq2WrVqgip&#10;0IqCOLuO3USyPcb2bnZ5GSRuPASPg3gNxnaStlBxQFwSz983M589c3yy04pshfMdmJpWByUlwnBo&#10;OnNb0w/vz58tKPGBmYYpMKKme+Hpyerpk+PeLsUMWlCNcARBjF/2tqZtCHZZFJ63QjN/AFYYNEpw&#10;mgUU3W3RONYjulbFrCyPih5cYx1w4T1qz7KRrhK+lIKHSym9CETVFGsL6evS9yZ+i9UxW946ZtuO&#10;D2Wwf6hCs85g0gnqjAVGNq77A0p33IEHGQ446AKk7LhIPWA3VflbN9ctsyL1guR4O9Hk/x8sf7u9&#10;cqRrajo/osQwjXf088u3H9+/ElQgO731S3S6tldukDweY6s76XT8YxNklxjdT4yKXSAclVW5KKvn&#10;h5RwtFWL2WKRKC/uoq3z4ZUATeKhpg5vLBHJthc+YEZ0HV1iMg+qa847pZIQX4k4VY5sGd5v2FUp&#10;VG30G2iybnFYlsMtoxrfQlZXoxrh01uLKCnZgwTKxDQGYsJcS9QUkZPMQjqFvRLRT5l3QiKX2Pcs&#10;FTIh56SMc2FCrtG3rBFZHUsZWZkiUi0JMCJLzD9hDwAPex+xc5WDfwwVaQim4PJvheXgKSJlBhOm&#10;YN0ZcI8BKOxqyJz9R5IyNZGlG2j2+NIc5BH0lp93eOMXzIcr5nDmcDpxj4RL/EgFfU1hOFHSgvv8&#10;mD764yiglZIeZ7im/tOGOUGJem1wSF5W83kc+iTMD1/MUHD3LTf3LWajTwGfUYUby/J0jP5BjUfp&#10;QH/EdbOOWdHEDMfcNeXBjcJpyLsFFxYX63Vyw0G3LFyYa8sjeGTVwHoTQHbpgd+xM7CGo56uf1hL&#10;cZfcl5PX3fJc/QIAAP//AwBQSwMEFAAGAAgAAAAhAEry1HriAAAADQEAAA8AAABkcnMvZG93bnJl&#10;di54bWxMj8tOwzAQRfdI/IM1SGxQ67QkTQlxKsSjsKVhwdKNp3FoPLZit03/HncFy5l7dOdMuRpN&#10;z444+M6SgNk0AYbUWNVRK+CrfpssgfkgScneEgo4o4dVdX1VykLZE33icRNaFkvIF1KADsEVnPtG&#10;o5F+ah1SzHZ2MDLEcWi5GuQplpuez5NkwY3sKF7Q0uGzxma/ORgB7+vzd/6zV3fa7GSbvrr6w73U&#10;QtzejE+PwAKO4Q+Gi35Uhyo6be2BlGe9gCzP5hGNQZolM2ARydPsHtj2ssqXD8Crkv//ovoFAAD/&#10;/wMAUEsBAi0AFAAGAAgAAAAhALaDOJL+AAAA4QEAABMAAAAAAAAAAAAAAAAAAAAAAFtDb250ZW50&#10;X1R5cGVzXS54bWxQSwECLQAUAAYACAAAACEAOP0h/9YAAACUAQAACwAAAAAAAAAAAAAAAAAvAQAA&#10;X3JlbHMvLnJlbHNQSwECLQAUAAYACAAAACEAZlQ6u50CAACEBQAADgAAAAAAAAAAAAAAAAAuAgAA&#10;ZHJzL2Uyb0RvYy54bWxQSwECLQAUAAYACAAAACEASvLUeuIAAAANAQAADwAAAAAAAAAAAAAAAAD3&#10;BAAAZHJzL2Rvd25yZXYueG1sUEsFBgAAAAAEAAQA8wAAAAYGAAAAAA==&#10;" fillcolor="#272727 [2749]" stroked="f" strokeweight="2pt"/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0D6C8" wp14:editId="0F4C802A">
                <wp:simplePos x="0" y="0"/>
                <wp:positionH relativeFrom="column">
                  <wp:posOffset>5765165</wp:posOffset>
                </wp:positionH>
                <wp:positionV relativeFrom="paragraph">
                  <wp:posOffset>9208135</wp:posOffset>
                </wp:positionV>
                <wp:extent cx="756285" cy="182880"/>
                <wp:effectExtent l="0" t="0" r="5715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style="position:absolute;left:0;text-align:left;margin-left:453.95pt;margin-top:725.05pt;width:59.55pt;height:1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9lnQIAAIMFAAAOAAAAZHJzL2Uyb0RvYy54bWysVM1u1DAQviPxDpbvND/qtsuq2WrVqgip&#10;0IqCOLuO3Y1ke4zt3ezyMkjceAgeB/EajO0kbaHigLgknr9vZj575uR0pxXZCuc7MA2tDkpKhOHQ&#10;duauoR/eX7yYU+IDMy1TYERD98LT0+XzZye9XYga1qBa4QiCGL/obUPXIdhFUXi+Fpr5A7DCoFGC&#10;0yyg6O6K1rEe0bUq6rI8KnpwrXXAhfeoPc9Gukz4UgoerqT0IhDVUKwtpK9L39v4LZYnbHHnmF13&#10;fCiD/UMVmnUGk05Q5ywwsnHdH1C64w48yHDAQRcgZcdF6gG7qcrfurlZMytSL0iOtxNN/v/B8rfb&#10;a0e6tqGzmhLDNN7Rzy/ffnz/SlCB7PTWL9Dpxl67QfJ4jK3upNPxj02QXWJ0PzEqdoFwVB7Pjur5&#10;jBKOpmpez+eJ8eI+2DofXgnQJB4a6vDCEo9se+kDJkTX0SXm8qC69qJTKgnxkYgz5ciW4fWGXZVC&#10;1Ua/gTbr5rOyHC4Z1fgUsroa1QifnlpESckeJVAmpjEQE+ZaoqaIlGQS0inslYh+yrwTEqnEtutU&#10;yISckzLOhQm5Rr9mrcjqWMrIyhSRakmAEVli/gl7AHjc+4idqxz8Y6hIMzAFl38rLAdPESkzmDAF&#10;686AewpAYVdD5uw/kpSpiSzdQrvHh+YgT6C3/KLDG79kPlwzhyOHw4lrJFzhRyroGwrDiZI1uM9P&#10;6aM/TgJaKelxhBvqP22YE5So1wZn5GV1eBhnPgmHs+MaBffQcvvQYjb6DPAZVbiwLE/H6B/UeJQO&#10;9EfcNquYFU3McMzdUB7cKJyFvFpwX3GxWiU3nHPLwqW5sTyCR1YNrDYBZJce+D07A2s46en6h60U&#10;V8lDOXnd787lLwAAAP//AwBQSwMEFAAGAAgAAAAhAHJmFiDhAAAADgEAAA8AAABkcnMvZG93bnJl&#10;di54bWxMj81OwzAQhO9IvIO1SFwQtVsV0oQ4FeL/SsOB4zZ249B4bcVum749zgmOO/NpdqZcj7Zn&#10;Rz2EzpGE+UwA09Q41VEr4at+vV0BCxFJYe9ISzjrAOvq8qLEQrkTferjJrYshVAoUIKJ0Rech8Zo&#10;i2HmvKbk7dxgMaZzaLka8JTCbc8XQtxzix2lDwa9fjK62W8OVsL72/k7+9mrG2N32C5ffP3hn2sp&#10;r6/GxwdgUY/xD4apfqoOVeq0dQdSgfUScpHlCU3G8k7MgU2IWGRp33bSslUOvCr5/xnVLwAAAP//&#10;AwBQSwECLQAUAAYACAAAACEAtoM4kv4AAADhAQAAEwAAAAAAAAAAAAAAAAAAAAAAW0NvbnRlbnRf&#10;VHlwZXNdLnhtbFBLAQItABQABgAIAAAAIQA4/SH/1gAAAJQBAAALAAAAAAAAAAAAAAAAAC8BAABf&#10;cmVscy8ucmVsc1BLAQItABQABgAIAAAAIQDTY79lnQIAAIMFAAAOAAAAAAAAAAAAAAAAAC4CAABk&#10;cnMvZTJvRG9jLnhtbFBLAQItABQABgAIAAAAIQByZhYg4QAAAA4BAAAPAAAAAAAAAAAAAAAAAPcE&#10;AABkcnMvZG93bnJldi54bWxQSwUGAAAAAAQABADzAAAABQYAAAAA&#10;" fillcolor="#272727 [2749]" stroked="f" strokeweight="2pt"/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DD8601" wp14:editId="416A976D">
                <wp:simplePos x="0" y="0"/>
                <wp:positionH relativeFrom="column">
                  <wp:posOffset>4740275</wp:posOffset>
                </wp:positionH>
                <wp:positionV relativeFrom="paragraph">
                  <wp:posOffset>9096375</wp:posOffset>
                </wp:positionV>
                <wp:extent cx="931545" cy="405765"/>
                <wp:effectExtent l="0" t="0" r="0" b="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670E4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开发技能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373.25pt;margin-top:716.25pt;width:73.35pt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rOEwIAAOIDAAAOAAAAZHJzL2Uyb0RvYy54bWysU82O0zAQviPxDpbvNGm32e1GTVfLroqQ&#10;lh9p4QFcx2ksbI+x3SblAdg34MSFO8/V52DstKWCGyIHy5OZ+Wa+b8bzm14rshXOSzAVHY9ySoTh&#10;UEuzrujHD8sXM0p8YKZmCoyo6E54erN4/mze2VJMoAVVC0cQxPiysxVtQ7BllnneCs38CKww6GzA&#10;aRbQdOusdqxDdK2ySZ5fZh242jrgwnv8ez846SLhN43g4V3TeBGIqij2FtLp0rmKZ7aYs3LtmG0l&#10;P7TB/qELzaTBoieoexYY2Tj5F5SW3IGHJow46AyaRnKROCCbcf4Hm8eWWZG4oDjenmTy/w+Wv92+&#10;d0TWFS0uKDFM44z2357233/uf3wlk6hPZ32JYY8WA0P/Enqcc+Lq7QPwT54YuGuZWYtb56BrBaux&#10;v3HMzM5SBxwfQVbdG6ixDtsESEB943QUD+UgiI5z2p1mI/pAOP68vhgX04ISjq5pXlxdFqkCK4/J&#10;1vnwSoAm8VJRh6NP4Gz74ENshpXHkFjLwFIqlcavDOmwQDEpUsKZR8uA26mkrugsj9+hpjIHcpHP&#10;wCz0qz7pODtqtoJ6h2wdDEuHjwQvLbgvlHS4cBX1nzfMCUrUa4OKXY+n07ihyZgWVxM03Llnde5h&#10;hiNURQMlw/UupK2O1Ly9RWWXMrGOIxg6ObSMi5TEOCx93NRzO0X9fpqLXwAAAP//AwBQSwMEFAAG&#10;AAgAAAAhAJyWhgrhAAAADQEAAA8AAABkcnMvZG93bnJldi54bWxMj81uwjAQhO+V+g7WVuqtOISQ&#10;QoiDUH+kHriUpncTL0nUeB3FhoS373Jqb7s7o9lv8u1kO3HBwbeOFMxnEQikypmWagXl1/vTCoQP&#10;mozuHKGCK3rYFvd3uc6MG+kTL4dQCw4hn2kFTQh9JqWvGrTaz1yPxNrJDVYHXodamkGPHG47GUdR&#10;Kq1uiT80useXBqufw9kqCMHs5tfyzfqP72n/OjZRtdSlUo8P024DIuAU/sxww2d0KJjp6M5kvOgU&#10;PCfpkq0sJIuYJ7as1osYxPF2WqcJyCKX/1sUvwAAAP//AwBQSwECLQAUAAYACAAAACEAtoM4kv4A&#10;AADhAQAAEwAAAAAAAAAAAAAAAAAAAAAAW0NvbnRlbnRfVHlwZXNdLnhtbFBLAQItABQABgAIAAAA&#10;IQA4/SH/1gAAAJQBAAALAAAAAAAAAAAAAAAAAC8BAABfcmVscy8ucmVsc1BLAQItABQABgAIAAAA&#10;IQA5eCrOEwIAAOIDAAAOAAAAAAAAAAAAAAAAAC4CAABkcnMvZTJvRG9jLnhtbFBLAQItABQABgAI&#10;AAAAIQCcloYK4QAAAA0BAAAPAAAAAAAAAAAAAAAAAG0EAABkcnMvZG93bnJldi54bWxQSwUGAAAA&#10;AAQABADzAAAAewUAAAAA&#10;" filled="f" stroked="f">
                <v:textbox style="mso-fit-shape-to-text:t">
                  <w:txbxContent>
                    <w:p w:rsidR="006465BD" w:rsidRDefault="00670E47">
                      <w:pPr>
                        <w:snapToGrid w:val="0"/>
                        <w:jc w:val="left"/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开发技能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3FF9E1" wp14:editId="7E61F8F0">
                <wp:simplePos x="0" y="0"/>
                <wp:positionH relativeFrom="column">
                  <wp:posOffset>2929890</wp:posOffset>
                </wp:positionH>
                <wp:positionV relativeFrom="paragraph">
                  <wp:posOffset>6233160</wp:posOffset>
                </wp:positionV>
                <wp:extent cx="3672205" cy="403225"/>
                <wp:effectExtent l="0" t="0" r="23495" b="15875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403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1A76B"/>
                          </a:solidFill>
                          <a:miter lim="800000"/>
                        </a:ln>
                      </wps:spPr>
                      <wps:txbx>
                        <w:txbxContent>
                          <w:p w:rsidR="006465BD" w:rsidRDefault="006F133F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项目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230.7pt;margin-top:490.8pt;width:289.15pt;height:3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82KgIAAA0EAAAOAAAAZHJzL2Uyb0RvYy54bWysU0tu2zAQ3RfoHQjua8nyLxEsB46DFAXS&#10;D5D2ADRFWURJjkrSltIDNDfoqpvuey6fo0NKcYx2V1QLgqN5fDPzZmZ51WlFDsI6Caag41FKiTAc&#10;Sml2Bf308fbVBSXOM1MyBUYU9EE4erV6+WLZNrnIoAZVCkuQxLi8bQpae9/kSeJ4LTRzI2iEQWcF&#10;VjOPpt0lpWUtsmuVZGk6T1qwZWOBC+fw703vpKvIX1WC+/dV5YQnqqCYm4+njec2nMlqyfKdZU0t&#10;+ZAG+4csNJMGg56obphnZG/lX1RacgsOKj/ioBOoKslFrAGrGad/VHNfs0bEWlAc15xkcv+Plr87&#10;fLBElgWdYKcM09ij4/fH449fx5/fSBb0aRuXI+y+QaDvrqHDPsdaXXMH/LMjBjY1MzuxthbaWrAS&#10;8xuHl8nZ057HBZJt+xZKjMP2HiJRV1kdxEM5CLJjnx5OvRGdJxx/TuaLLEtnlHD0TdNJls1iCJY/&#10;vW6s868FaBIuBbXY+8jODnfOh2xY/gQJwQzcSqVi/5UhLaacLdK0LwyULIM34JzdbTfKkgPDEZqM&#10;14v59RDYncO09DjISuqCXqThG0DKDDqE0nsRfLftouSXARM02kL5gMJY6OcT9wkvNdivlLQ4mwV1&#10;X/bMCkrUG4PiXo6n0zDM0ZjOFhka9tyzPfcww5GqoJ6S/rrxcQF6EdbYhEpGfZ4zGVLGmYuyDfsR&#10;hvrcjqjnLV79BgAA//8DAFBLAwQUAAYACAAAACEAZJobO94AAAANAQAADwAAAGRycy9kb3ducmV2&#10;LnhtbEyPwU6DQBCG7ya+w2ZMvNkFpbSlLA0x6r213qfsFFB2lrDbgm/vcrK3mcyfb74/302mE1ca&#10;XGtZQbyIQBBXVrdcKzh+vj+tQTiPrLGzTAp+ycGuuL/LMdN25D1dD74WAcIuQwWN930mpasaMugW&#10;ticOt7MdDPqwDrXUA44Bbjr5HEWpNNhy+NBgT68NVT+Hi1GwWX6vyiPtv8aP8S3pS/RNbbxSjw9T&#10;uQXhafL/YZj1gzoUwelkL6yd6BQkaZyEaICt4xTEnIheNisQp3lKljHIIpe3LYo/AAAA//8DAFBL&#10;AQItABQABgAIAAAAIQC2gziS/gAAAOEBAAATAAAAAAAAAAAAAAAAAAAAAABbQ29udGVudF9UeXBl&#10;c10ueG1sUEsBAi0AFAAGAAgAAAAhADj9If/WAAAAlAEAAAsAAAAAAAAAAAAAAAAALwEAAF9yZWxz&#10;Ly5yZWxzUEsBAi0AFAAGAAgAAAAhAOelDzYqAgAADQQAAA4AAAAAAAAAAAAAAAAALgIAAGRycy9l&#10;Mm9Eb2MueG1sUEsBAi0AFAAGAAgAAAAhAGSaGzveAAAADQEAAA8AAAAAAAAAAAAAAAAAhAQAAGRy&#10;cy9kb3ducmV2LnhtbFBLBQYAAAAABAAEAPMAAACPBQAAAAA=&#10;" filled="f" strokecolor="#31a76b" strokeweight="1pt">
                <v:textbox>
                  <w:txbxContent>
                    <w:p w:rsidR="006465BD" w:rsidRDefault="006F133F">
                      <w:pPr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项目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9804FA" wp14:editId="5603B2FA">
                <wp:simplePos x="0" y="0"/>
                <wp:positionH relativeFrom="column">
                  <wp:posOffset>2738755</wp:posOffset>
                </wp:positionH>
                <wp:positionV relativeFrom="paragraph">
                  <wp:posOffset>6234430</wp:posOffset>
                </wp:positionV>
                <wp:extent cx="144145" cy="403225"/>
                <wp:effectExtent l="0" t="0" r="2730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40322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>
                          <a:solidFill>
                            <a:srgbClr val="31A7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215.65pt;margin-top:490.9pt;width:11.35pt;height:3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h4iAIAAHAFAAAOAAAAZHJzL2Uyb0RvYy54bWysVM1uEzEQviPxDpbvdHfTpC1RN1VoVYRU&#10;0YqAODteO2vJ6zG2k014GSRuPASPg3gNxt6fFqg4VOTgzOzMfJ75PDPnF/tGk51wXoEpaXGUUyIM&#10;h0qZTUk/vL9+cUaJD8xUTIMRJT0ITy8Wz5+dt3YuJlCDroQjCGL8vLUlrUOw8yzzvBYN80dghUGj&#10;BNewgKrbZJVjLaI3Opvk+UnWgqusAy68x69XnZEuEr6UgodbKb0IRJcUcwvpdOlcxzNbnLP5xjFb&#10;K96nwZ6QRcOUwUtHqCsWGNk69RdUo7gDDzIccWgykFJxkWrAaor8j2pWNbMi1YLkeDvS5P8fLH+7&#10;u3NEVSXFhzKswSf6+eXbj+9fyVnkprV+ji4re+d6zaMYC91L18R/LIHsE5+HkU+xD4Tjx2I6LaYz&#10;SjiapvnxZDKLmNl9sHU+vBbQkCiU1OFzJRbZ7saHznVwiXd50Kq6VlonxW3Wl9qRHcOnPS6Wpyev&#10;evTf3LR5WiRmGUOzyEBXc5LCQYsIqM07IZE3rHKSUk4dK8aEGOfChKIz1awSXZ6zHH9DmrHHY0Si&#10;JAFGZIn1jdg9wODZgQzYHUG9fwwVqeHH4PxfiXXBY0S6GUwYgxtlwD0GoLGq/ubOfyCpoyaytIbq&#10;gF3loBs3b/m1wge+YT7cMYfzhZOIOyPc4iE1tCWFXqKkBvf5se/RH9serZS0OK8l9Z+2zAlK9BuD&#10;A/ESmy0OeFKms9MJKu6hZf3QYrbNJWDfFLidLE9i9A96EKWD5iOulmW8FU3McLy7pDy4QbkM3R7B&#10;5cTFcpnccKgtCzdmZXkEj6waWG4DSJX6+Z6dnjUc6/T8/QqKe+OhnrzuF+XiFwAAAP//AwBQSwME&#10;FAAGAAgAAAAhAGGPtVPjAAAADAEAAA8AAABkcnMvZG93bnJldi54bWxMj11Lw0AQRd8F/8Mygm92&#10;E5PUGrMpogiCFOwHFN+m2TFJm90N2W2b/nvHJ30c5nDvucV8NJ040eBbZxXEkwgE2crp1tYKNuu3&#10;uxkIH9Bq7JwlBRfyMC+vrwrMtTvbJZ1WoRYcYn2OCpoQ+lxKXzVk0E9cT5Z/324wGPgcaqkHPHO4&#10;6eR9FE2lwdZyQ4M9vTRUHVZHo2C/2L5vXs0y3l+yj+TLID58HqZK3d6Mz08gAo3hD4ZffVaHkp12&#10;7mi1F52CNIkTRhU8zmLewESapbxux2iUZgnIspD/R5Q/AAAA//8DAFBLAQItABQABgAIAAAAIQC2&#10;gziS/gAAAOEBAAATAAAAAAAAAAAAAAAAAAAAAABbQ29udGVudF9UeXBlc10ueG1sUEsBAi0AFAAG&#10;AAgAAAAhADj9If/WAAAAlAEAAAsAAAAAAAAAAAAAAAAALwEAAF9yZWxzLy5yZWxzUEsBAi0AFAAG&#10;AAgAAAAhABmkWHiIAgAAcAUAAA4AAAAAAAAAAAAAAAAALgIAAGRycy9lMm9Eb2MueG1sUEsBAi0A&#10;FAAGAAgAAAAhAGGPtVPjAAAADAEAAA8AAAAAAAAAAAAAAAAA4gQAAGRycy9kb3ducmV2LnhtbFBL&#10;BQYAAAAABAAEAPMAAADyBQAAAAA=&#10;" fillcolor="#31a76b" strokecolor="#31a76b" strokeweight="2pt"/>
            </w:pict>
          </mc:Fallback>
        </mc:AlternateContent>
      </w:r>
      <w:r w:rsidR="00662B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F5F796" wp14:editId="05281C5F">
                <wp:simplePos x="0" y="0"/>
                <wp:positionH relativeFrom="column">
                  <wp:posOffset>11430</wp:posOffset>
                </wp:positionH>
                <wp:positionV relativeFrom="paragraph">
                  <wp:posOffset>2622550</wp:posOffset>
                </wp:positionV>
                <wp:extent cx="1762760" cy="34798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Pr="00662B52" w:rsidRDefault="00F74826">
                            <w:pPr>
                              <w:snapToGrid w:val="0"/>
                              <w:jc w:val="distribute"/>
                              <w:rPr>
                                <w:rFonts w:ascii="造字工房情书繁（非商用）常规体" w:eastAsia="造字工房情书繁（非商用）常规体" w:hAnsi="造字工房情书繁（非商用）常规体"/>
                                <w:bCs/>
                                <w:color w:val="262626" w:themeColor="text1" w:themeTint="D9"/>
                                <w:sz w:val="32"/>
                                <w:szCs w:val="28"/>
                              </w:rPr>
                            </w:pPr>
                            <w:r w:rsidRPr="00662B52">
                              <w:rPr>
                                <w:rFonts w:ascii="造字工房情书繁（非商用）常规体" w:eastAsia="造字工房情书繁（非商用）常规体" w:hAnsi="造字工房情书繁（非商用）常规体" w:hint="eastAsia"/>
                                <w:bCs/>
                                <w:color w:val="262626" w:themeColor="text1" w:themeTint="D9"/>
                                <w:sz w:val="32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.9pt;margin-top:206.5pt;width:138.8pt;height:27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O2EAIAAOQDAAAOAAAAZHJzL2Uyb0RvYy54bWysU82O0zAQviPxDpbvNG3ob1R3texqEdIC&#10;Ky08gOs4jUXsMbbbpDwAvAEnLtz3ufocjJ1ut1puiBwsT2b8eb5vPi8vOt2QnXRegWF0NBhSIo2A&#10;UpkNo58/3byaU+IDNyVvwEhG99LTi9XLF8vWFjKHGppSOoIgxhetZbQOwRZZ5kUtNfcDsNJgsgKn&#10;ecDQbbLS8RbRdZPlw+E0a8GV1oGQ3uPf6z5JVwm/qqQIH6vKy0AaRrG3kFaX1nVcs9WSFxvHba3E&#10;sQ3+D11orgxeeoK65oGTrVN/QWklHHiowkCAzqCqlJCJA7IZDZ+xua+5lYkLiuPtSSb//2DFh92d&#10;I6pkNJ9QYrjGGR1+/jj8ejj8/k7yqE9rfYFl9xYLQ/cGOpxz4urtLYgvnhi4qrnZyEvnoK0lL7G/&#10;UTyZnR3tcXwEWbfvocR7+DZAAuoqp6N4KAdBdJzT/jQb2QUi4pWzaT6bYkpg7vV4tpin4WW8eDxt&#10;nQ9vJWgSN4w6nH1C57tbH2I3vHgsiZcZuFFNk+bfGNIyupigBM8yWgW0Z6M0o/Nh/BItXjTmyC4S&#10;6qmFbt0lIUepKFJfQ7lHvg562+EzwU0N7hslLVqOUf91y52kpHlnULPFaDyOHk3BeDLLMXDnmfV5&#10;hhuBUIwGSvrtVUi+7hlcoraVSrSfOjn2jFZKahxtH716Hqeqp8e5+gMAAP//AwBQSwMEFAAGAAgA&#10;AAAhAPM1T4jdAAAACQEAAA8AAABkcnMvZG93bnJldi54bWxMj0tPwzAQhO9I/AdrkbhRuyX0EeJU&#10;CMQVRHlI3LbxNomI11HsNuHfs5zgODuj2W+K7eQ7daIhtoEtzGcGFHEVXMu1hbfXx6s1qJiQHXaB&#10;ycI3RdiW52cF5i6M/EKnXaqVlHDM0UKTUp9rHauGPMZZ6InFO4TBYxI51NoNOEq57/TCmKX22LJ8&#10;aLCn+4aqr93RW3h/Onx+ZOa5fvA3/Rgmo9lvtLWXF9PdLahEU/oLwy++oEMpTPtwZBdVJ1rAk4Vs&#10;fi2TxF+sNhmovVyWqzXostD/F5Q/AAAA//8DAFBLAQItABQABgAIAAAAIQC2gziS/gAAAOEBAAAT&#10;AAAAAAAAAAAAAAAAAAAAAABbQ29udGVudF9UeXBlc10ueG1sUEsBAi0AFAAGAAgAAAAhADj9If/W&#10;AAAAlAEAAAsAAAAAAAAAAAAAAAAALwEAAF9yZWxzLy5yZWxzUEsBAi0AFAAGAAgAAAAhAG8TA7YQ&#10;AgAA5AMAAA4AAAAAAAAAAAAAAAAALgIAAGRycy9lMm9Eb2MueG1sUEsBAi0AFAAGAAgAAAAhAPM1&#10;T4jdAAAACQEAAA8AAAAAAAAAAAAAAAAAagQAAGRycy9kb3ducmV2LnhtbFBLBQYAAAAABAAEAPMA&#10;AAB0BQAAAAA=&#10;" filled="f" stroked="f">
                <v:textbox>
                  <w:txbxContent>
                    <w:p w:rsidR="006465BD" w:rsidRPr="00662B52" w:rsidRDefault="00F74826">
                      <w:pPr>
                        <w:snapToGrid w:val="0"/>
                        <w:jc w:val="distribute"/>
                        <w:rPr>
                          <w:rFonts w:ascii="造字工房情书繁（非商用）常规体" w:eastAsia="造字工房情书繁（非商用）常规体" w:hAnsi="造字工房情书繁（非商用）常规体"/>
                          <w:bCs/>
                          <w:color w:val="262626" w:themeColor="text1" w:themeTint="D9"/>
                          <w:sz w:val="32"/>
                          <w:szCs w:val="28"/>
                        </w:rPr>
                      </w:pPr>
                      <w:r w:rsidRPr="00662B52">
                        <w:rPr>
                          <w:rFonts w:ascii="造字工房情书繁（非商用）常规体" w:eastAsia="造字工房情书繁（非商用）常规体" w:hAnsi="造字工房情书繁（非商用）常规体" w:hint="eastAsia"/>
                          <w:bCs/>
                          <w:color w:val="262626" w:themeColor="text1" w:themeTint="D9"/>
                          <w:sz w:val="32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662B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52B0C" wp14:editId="02E15097">
                <wp:simplePos x="0" y="0"/>
                <wp:positionH relativeFrom="column">
                  <wp:posOffset>2678430</wp:posOffset>
                </wp:positionH>
                <wp:positionV relativeFrom="paragraph">
                  <wp:posOffset>-63499</wp:posOffset>
                </wp:positionV>
                <wp:extent cx="4045585" cy="541020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85" cy="541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465BD" w:rsidRDefault="00E6301B">
                            <w:pPr>
                              <w:pStyle w:val="2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至今</w:t>
                            </w:r>
                            <w:r w:rsidR="00F74826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5/01</w:t>
                            </w:r>
                            <w:r w:rsidR="00F74826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友网络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股份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有限公司</w:t>
                            </w:r>
                            <w:r w:rsidR="00F74826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项目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经理</w:t>
                            </w:r>
                          </w:p>
                          <w:p w:rsidR="004E3972" w:rsidRPr="004E3972" w:rsidRDefault="004E3972" w:rsidP="00662B5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142" w:firstLineChars="70" w:firstLine="147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  <w:r w:rsidRPr="000E35DF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制定和实施公司项目计划、明确项目范围、监控项目履行过程、做好进度和范围的偏差管理和变更管理，确保项目内外部沟通顺畅。</w:t>
                            </w:r>
                          </w:p>
                          <w:p w:rsidR="006465BD" w:rsidRPr="004E3972" w:rsidRDefault="005C3A04" w:rsidP="00662B5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142" w:firstLineChars="70" w:firstLine="140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负责公司产品开发</w:t>
                            </w:r>
                            <w:r w:rsidR="00F74826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；在产品原型基础上能详细的标注出产品逻辑；准确且详细的画出业务流程图、数据流程图。</w:t>
                            </w:r>
                          </w:p>
                          <w:p w:rsidR="004E3972" w:rsidRDefault="005249F1" w:rsidP="00662B52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142" w:firstLineChars="70" w:firstLine="140"/>
                              <w:jc w:val="left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技能提升：业务知识</w:t>
                            </w:r>
                            <w:r w:rsidR="002B0DEB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（电商、互联网）</w:t>
                            </w:r>
                            <w:r w:rsidR="009E4789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架构、</w:t>
                            </w:r>
                            <w:r w:rsidR="009E4789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产品交互知识和</w:t>
                            </w:r>
                            <w:r w:rsidR="00825D58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技</w:t>
                            </w: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术知识（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="002B0DEB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47771C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dubbo</w:t>
                            </w:r>
                            <w:proofErr w:type="spellEnd"/>
                            <w:r w:rsidR="0047771C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/storm/</w:t>
                            </w:r>
                            <w:r w:rsidR="002B0DEB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hive/</w:t>
                            </w:r>
                            <w:proofErr w:type="spellStart"/>
                            <w:r w:rsidR="002B0DEB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2B0DEB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等大数据</w:t>
                            </w: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）</w:t>
                            </w:r>
                            <w:r w:rsidR="009D658C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D81CF1" w:rsidRDefault="00F74826" w:rsidP="009E4789">
                            <w:pPr>
                              <w:pStyle w:val="2"/>
                              <w:snapToGrid w:val="0"/>
                              <w:ind w:left="1000" w:hangingChars="500" w:hanging="1000"/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201</w:t>
                            </w:r>
                            <w:r w:rsidR="000E35D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5/01</w:t>
                            </w:r>
                            <w:r w:rsidR="000E35DF"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>-20</w:t>
                            </w:r>
                            <w:r w:rsidR="000E35D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9 </w:t>
                            </w:r>
                            <w:r w:rsidR="000E35DF" w:rsidRPr="000E35D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北京兴财信息技术开发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公司</w:t>
                            </w:r>
                            <w:r w:rsidR="000E35DF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（财政部下属）</w:t>
                            </w:r>
                          </w:p>
                          <w:p w:rsidR="006465BD" w:rsidRDefault="00D81CF1" w:rsidP="009E4789">
                            <w:pPr>
                              <w:pStyle w:val="2"/>
                              <w:snapToGrid w:val="0"/>
                              <w:ind w:leftChars="478" w:left="1004" w:firstLineChars="450" w:firstLine="900"/>
                              <w:rPr>
                                <w:rFonts w:ascii="微软雅黑" w:hAnsi="微软雅黑"/>
                                <w:b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项目</w:t>
                            </w:r>
                            <w:r w:rsidR="00F74826">
                              <w:rPr>
                                <w:rFonts w:ascii="微软雅黑" w:hAnsi="微软雅黑" w:hint="eastAsia"/>
                                <w:b/>
                                <w:color w:val="262626"/>
                                <w:sz w:val="20"/>
                                <w:szCs w:val="20"/>
                              </w:rPr>
                              <w:t>经理</w:t>
                            </w:r>
                          </w:p>
                          <w:p w:rsidR="006465BD" w:rsidRDefault="000E35DF" w:rsidP="00662B52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0" w:firstLineChars="142" w:firstLine="284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0E35DF"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管理协作：较强团队协作能</w:t>
                            </w: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力和组织协调能力，能够独立承担大项目，</w:t>
                            </w:r>
                            <w:r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跟进项目进度，执行方案及管理机制</w:t>
                            </w:r>
                            <w:r>
                              <w:rPr>
                                <w:rFonts w:ascii="微软雅黑" w:hAnsi="微软雅黑" w:hint="eastAsia"/>
                                <w:color w:val="26262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465BD" w:rsidRDefault="00D81CF1" w:rsidP="00662B52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0" w:firstLineChars="142" w:firstLine="284"/>
                              <w:jc w:val="left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技术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技能：熟悉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O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racle</w:t>
                            </w:r>
                            <w:r w:rsidR="005C3A0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r w:rsidR="005C3A0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Tomcat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W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eblogic</w:t>
                            </w:r>
                            <w:proofErr w:type="spellEnd"/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Congnos&amp;kettle</w:t>
                            </w:r>
                            <w:proofErr w:type="spellEnd"/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Linux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等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系统，掌握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Java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.NET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等编程语言和</w:t>
                            </w:r>
                            <w:r w:rsidR="009C47F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开发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环境，具有两种以上数据库系统开发经验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，可对业务分析建模、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ETL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数据抽取及</w:t>
                            </w:r>
                            <w:proofErr w:type="spellStart"/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Cognos</w:t>
                            </w:r>
                            <w:proofErr w:type="spellEnd"/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报表的制作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0E35DF" w:rsidRPr="000E35DF" w:rsidRDefault="000E35DF" w:rsidP="00662B52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0" w:firstLineChars="142" w:firstLine="284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分析与设计：承担大型信息化项目的前期方案策划、需求分析和系统设计工作，以及接入技术方案编制</w:t>
                            </w:r>
                            <w:r w:rsidR="00D81CF1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，负责项目实施</w:t>
                            </w:r>
                            <w:r w:rsidR="00732D10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、</w:t>
                            </w:r>
                            <w:r w:rsidR="00DA0181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支持</w:t>
                            </w:r>
                            <w:r w:rsidR="00732D10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服务</w:t>
                            </w:r>
                            <w:r w:rsidR="00D81CF1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及文档编写工作</w:t>
                            </w: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0E35DF" w:rsidRPr="00D81CF1" w:rsidRDefault="008520AF" w:rsidP="00662B52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0" w:firstLineChars="142" w:firstLine="284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监理工作：针对某省</w:t>
                            </w:r>
                            <w:r w:rsidR="000E35DF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地市财政应用支撑平台和国库</w:t>
                            </w:r>
                            <w:r w:rsidR="00D81CF1"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支付系统的监理执行工作，定期提交监理报告并对项目实施进度督促等。</w:t>
                            </w:r>
                          </w:p>
                          <w:p w:rsidR="00D81CF1" w:rsidRPr="000E35DF" w:rsidRDefault="008520AF" w:rsidP="00662B52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napToGrid w:val="0"/>
                              <w:ind w:left="0" w:firstLineChars="142" w:firstLine="284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  <w:r w:rsidRPr="00DD1094">
                              <w:rPr>
                                <w:rFonts w:hint="eastAsia"/>
                                <w:color w:val="262626"/>
                                <w:sz w:val="20"/>
                                <w:szCs w:val="20"/>
                              </w:rPr>
                              <w:t>投标工作：按照招标文件要求编写投标文件，在工程投标阶段及时、提供报价依据。完成投标所需相关资料的整理、备案、投标文件装订、密封工作，及投标演示工作。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0.9pt;margin-top:-5pt;width:318.55pt;height:42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zVrwEAAC0DAAAOAAAAZHJzL2Uyb0RvYy54bWysUktu2zAQ3RfoHQjua0mGFSSC5aBFkG6K&#10;NEDaA9AUaREgOQRJW/IFkhtk1U32OZfPkSHtKEW7C7IZkvN5M28el5ej0WQnfFBgW1rNSkqE5dAp&#10;u2np71/XX84pCZHZjmmwoqV7Eejl6vOn5eAaMYcedCc8QRAbmsG1tI/RNUUReC8MCzNwwmJQgjcs&#10;4tNvis6zAdGNLuZleVYM4DvngYsQ0Ht1DNJVxpdS8PhTyiAi0S3F2WK2Ptt1ssVqyZqNZ65X/DQG&#10;e8cUhimLTSeoKxYZ2Xr1H5RR3EMAGWccTAFSKi4yB2RTlf+wueuZE5kLLie4aU3h42D5ze7WE9W1&#10;9OyCEssManR4fDj8eT483ZN52s/gQoNpdw4T4/gNRtT51R/QmWiP0pt0IiGCcdz0ftquGCPh6FyU&#10;i7o+rynhGKsXVYn6JZzirdz5EL8LMCRdWupRvrxVtvsR4jH1NSV1s3CttM4SakuGll7U8zoXTBEE&#10;1xZ7JBLHYdMtjusxk64mJmvo9khw67za9Ni7OuF83UaQKjdPlce0EyBqksc//Z8k+t/vnPX2y1cv&#10;AAAA//8DAFBLAwQUAAYACAAAACEA3MjXRN8AAAAMAQAADwAAAGRycy9kb3ducmV2LnhtbEyPwU7D&#10;MBBE70j8g7VI3Fo7UYrSNJsKgbiCaAGJmxtvk6jxOordJvw97gmOoxnNvCm3s+3FhUbfOUZIlgoE&#10;ce1Mxw3Cx/5lkYPwQbPRvWNC+CEP2+r2ptSFcRO/02UXGhFL2BcaoQ1hKKT0dUtW+6UbiKN3dKPV&#10;IcqxkWbUUyy3vUyVepBWdxwXWj3QU0v1aXe2CJ+vx++vTL01z3Y1TG5Wku1aIt7fzY8bEIHm8BeG&#10;K35EhyoyHdyZjRc9QpYmET0gLBIVT10TapWvQRwQ8ixVIKtS/j9R/QIAAP//AwBQSwECLQAUAAYA&#10;CAAAACEAtoM4kv4AAADhAQAAEwAAAAAAAAAAAAAAAAAAAAAAW0NvbnRlbnRfVHlwZXNdLnhtbFBL&#10;AQItABQABgAIAAAAIQA4/SH/1gAAAJQBAAALAAAAAAAAAAAAAAAAAC8BAABfcmVscy8ucmVsc1BL&#10;AQItABQABgAIAAAAIQAk2ezVrwEAAC0DAAAOAAAAAAAAAAAAAAAAAC4CAABkcnMvZTJvRG9jLnht&#10;bFBLAQItABQABgAIAAAAIQDcyNdE3wAAAAwBAAAPAAAAAAAAAAAAAAAAAAkEAABkcnMvZG93bnJl&#10;di54bWxQSwUGAAAAAAQABADzAAAAFQUAAAAA&#10;" filled="f" stroked="f">
                <v:textbox>
                  <w:txbxContent>
                    <w:p w:rsidR="006465BD" w:rsidRDefault="00E6301B">
                      <w:pPr>
                        <w:pStyle w:val="2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至今</w:t>
                      </w:r>
                      <w:r w:rsidR="00F74826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5/01</w:t>
                      </w:r>
                      <w:r w:rsidR="00F74826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用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友网络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股份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有限公司</w:t>
                      </w:r>
                      <w:r w:rsidR="00F74826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   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项目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经理</w:t>
                      </w:r>
                    </w:p>
                    <w:p w:rsidR="004E3972" w:rsidRPr="004E3972" w:rsidRDefault="004E3972" w:rsidP="00662B52"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napToGrid w:val="0"/>
                        <w:ind w:left="142" w:firstLineChars="70" w:firstLine="147"/>
                        <w:rPr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项目管理</w:t>
                      </w:r>
                      <w:r w:rsidRPr="000E35DF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制定和实施公司项目计划、明确项目范围、监控项目履行过程、做好进度和范围的偏差管理和变更管理，确保项目内外部沟通顺畅。</w:t>
                      </w:r>
                    </w:p>
                    <w:p w:rsidR="006465BD" w:rsidRPr="004E3972" w:rsidRDefault="005C3A04" w:rsidP="00662B52"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napToGrid w:val="0"/>
                        <w:ind w:left="142" w:firstLineChars="70" w:firstLine="140"/>
                        <w:rPr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负责公司产品开发</w:t>
                      </w:r>
                      <w:r w:rsidR="00F74826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；在产品原型基础上能详细的标注出产品逻辑；准确且详细的画出业务流程图、数据流程图。</w:t>
                      </w:r>
                    </w:p>
                    <w:p w:rsidR="004E3972" w:rsidRDefault="005249F1" w:rsidP="00662B52"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napToGrid w:val="0"/>
                        <w:ind w:left="142" w:firstLineChars="70" w:firstLine="140"/>
                        <w:jc w:val="left"/>
                        <w:rPr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技能提升：业务知识</w:t>
                      </w:r>
                      <w:r w:rsidR="002B0DEB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（电商、互联网）</w:t>
                      </w:r>
                      <w:r w:rsidR="009E4789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架构、</w:t>
                      </w:r>
                      <w:r w:rsidR="009E4789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产品交互知识和</w:t>
                      </w:r>
                      <w:r w:rsidR="00825D58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技</w:t>
                      </w: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术知识（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="002B0DEB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47771C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dubbo</w:t>
                      </w:r>
                      <w:proofErr w:type="spellEnd"/>
                      <w:r w:rsidR="0047771C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/storm/</w:t>
                      </w:r>
                      <w:r w:rsidR="002B0DEB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hive/</w:t>
                      </w:r>
                      <w:proofErr w:type="spellStart"/>
                      <w:r w:rsidR="002B0DEB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2B0DEB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等大数据</w:t>
                      </w: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）</w:t>
                      </w:r>
                      <w:r w:rsidR="009D658C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。</w:t>
                      </w:r>
                    </w:p>
                    <w:p w:rsidR="00D81CF1" w:rsidRDefault="00F74826" w:rsidP="009E4789">
                      <w:pPr>
                        <w:pStyle w:val="2"/>
                        <w:snapToGrid w:val="0"/>
                        <w:ind w:left="1000" w:hangingChars="500" w:hanging="1000"/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201</w:t>
                      </w:r>
                      <w:r w:rsidR="000E35D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5/01</w:t>
                      </w:r>
                      <w:r w:rsidR="000E35DF"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>-20</w:t>
                      </w:r>
                      <w:r w:rsidR="000E35D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  <w:t xml:space="preserve">9 </w:t>
                      </w:r>
                      <w:r w:rsidR="000E35DF" w:rsidRPr="000E35D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北京兴财信息技术开发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公司</w:t>
                      </w:r>
                      <w:r w:rsidR="000E35DF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（财政部下属）</w:t>
                      </w:r>
                    </w:p>
                    <w:p w:rsidR="006465BD" w:rsidRDefault="00D81CF1" w:rsidP="009E4789">
                      <w:pPr>
                        <w:pStyle w:val="2"/>
                        <w:snapToGrid w:val="0"/>
                        <w:ind w:leftChars="478" w:left="1004" w:firstLineChars="450" w:firstLine="900"/>
                        <w:rPr>
                          <w:rFonts w:ascii="微软雅黑" w:hAnsi="微软雅黑"/>
                          <w:b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项目</w:t>
                      </w:r>
                      <w:r w:rsidR="00F74826">
                        <w:rPr>
                          <w:rFonts w:ascii="微软雅黑" w:hAnsi="微软雅黑" w:hint="eastAsia"/>
                          <w:b/>
                          <w:color w:val="262626"/>
                          <w:sz w:val="20"/>
                          <w:szCs w:val="20"/>
                        </w:rPr>
                        <w:t>经理</w:t>
                      </w:r>
                    </w:p>
                    <w:p w:rsidR="006465BD" w:rsidRDefault="000E35DF" w:rsidP="00662B52">
                      <w:pPr>
                        <w:pStyle w:val="2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napToGrid w:val="0"/>
                        <w:ind w:left="0" w:firstLineChars="142" w:firstLine="284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0E35DF"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管理协作：较强团队协作能</w:t>
                      </w: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力和组织协调能力，能够独立承担大项目，</w:t>
                      </w:r>
                      <w:r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跟进项目进度，执行方案及管理机制</w:t>
                      </w:r>
                      <w:r>
                        <w:rPr>
                          <w:rFonts w:ascii="微软雅黑" w:hAnsi="微软雅黑" w:hint="eastAsia"/>
                          <w:color w:val="262626"/>
                          <w:sz w:val="20"/>
                          <w:szCs w:val="20"/>
                        </w:rPr>
                        <w:t>。</w:t>
                      </w:r>
                    </w:p>
                    <w:p w:rsidR="006465BD" w:rsidRDefault="00D81CF1" w:rsidP="00662B52">
                      <w:pPr>
                        <w:pStyle w:val="2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napToGrid w:val="0"/>
                        <w:ind w:left="0" w:firstLineChars="142" w:firstLine="284"/>
                        <w:jc w:val="left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技术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技能：熟悉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O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racle</w:t>
                      </w:r>
                      <w:r w:rsidR="005C3A0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r w:rsidR="005C3A0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Tomcat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W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eblogic</w:t>
                      </w:r>
                      <w:proofErr w:type="spellEnd"/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Congnos&amp;kettle</w:t>
                      </w:r>
                      <w:proofErr w:type="spellEnd"/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Linux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等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系统，掌握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Java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.NET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等编程语言和</w:t>
                      </w:r>
                      <w:r w:rsidR="009C47F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开发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环境，具有两种以上数据库系统开发经验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，可对业务分析建模、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ETL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数据抽取及</w:t>
                      </w:r>
                      <w:proofErr w:type="spellStart"/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Cognos</w:t>
                      </w:r>
                      <w:proofErr w:type="spellEnd"/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报表的制作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。</w:t>
                      </w:r>
                    </w:p>
                    <w:p w:rsidR="000E35DF" w:rsidRPr="000E35DF" w:rsidRDefault="000E35DF" w:rsidP="00662B52">
                      <w:pPr>
                        <w:pStyle w:val="2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napToGrid w:val="0"/>
                        <w:ind w:left="0" w:firstLineChars="142" w:firstLine="284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分析与设计：承担大型信息化项目的前期方案策划、需求分析和系统设计工作，以及接入技术方案编制</w:t>
                      </w:r>
                      <w:r w:rsidR="00D81CF1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，负责项目实施</w:t>
                      </w:r>
                      <w:r w:rsidR="00732D10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、</w:t>
                      </w:r>
                      <w:r w:rsidR="00DA0181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支持</w:t>
                      </w:r>
                      <w:r w:rsidR="00732D10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服务</w:t>
                      </w:r>
                      <w:r w:rsidR="00D81CF1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及文档编写工作</w:t>
                      </w: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。</w:t>
                      </w:r>
                    </w:p>
                    <w:p w:rsidR="000E35DF" w:rsidRPr="00D81CF1" w:rsidRDefault="008520AF" w:rsidP="00662B52">
                      <w:pPr>
                        <w:pStyle w:val="2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napToGrid w:val="0"/>
                        <w:ind w:left="0" w:firstLineChars="142" w:firstLine="284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监理工作：针对某省</w:t>
                      </w:r>
                      <w:r w:rsidR="000E35DF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地市财政应用支撑平台和国库</w:t>
                      </w:r>
                      <w:r w:rsidR="00D81CF1"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支付系统的监理执行工作，定期提交监理报告并对项目实施进度督促等。</w:t>
                      </w:r>
                    </w:p>
                    <w:p w:rsidR="00D81CF1" w:rsidRPr="000E35DF" w:rsidRDefault="008520AF" w:rsidP="00662B52">
                      <w:pPr>
                        <w:pStyle w:val="2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napToGrid w:val="0"/>
                        <w:ind w:left="0" w:firstLineChars="142" w:firstLine="284"/>
                        <w:rPr>
                          <w:color w:val="262626"/>
                          <w:sz w:val="20"/>
                          <w:szCs w:val="20"/>
                        </w:rPr>
                      </w:pPr>
                      <w:r w:rsidRPr="00DD1094">
                        <w:rPr>
                          <w:rFonts w:hint="eastAsia"/>
                          <w:color w:val="262626"/>
                          <w:sz w:val="20"/>
                          <w:szCs w:val="20"/>
                        </w:rPr>
                        <w:t>投标工作：按照招标文件要求编写投标文件，在工程投标阶段及时、提供报价依据。完成投标所需相关资料的整理、备案、投标文件装订、密封工作，及投标演示工作。</w:t>
                      </w:r>
                    </w:p>
                  </w:txbxContent>
                </v:textbox>
              </v:shape>
            </w:pict>
          </mc:Fallback>
        </mc:AlternateContent>
      </w:r>
      <w:r w:rsidR="007D10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DD739F" wp14:editId="02A9482D">
                <wp:simplePos x="0" y="0"/>
                <wp:positionH relativeFrom="column">
                  <wp:posOffset>-131445</wp:posOffset>
                </wp:positionH>
                <wp:positionV relativeFrom="paragraph">
                  <wp:posOffset>9266555</wp:posOffset>
                </wp:positionV>
                <wp:extent cx="2289175" cy="432435"/>
                <wp:effectExtent l="0" t="0" r="0" b="571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D107C" w:rsidRPr="007D107C" w:rsidRDefault="007D107C" w:rsidP="007D107C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</w:rPr>
                            </w:pPr>
                            <w:r w:rsidRPr="007D107C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</w:rPr>
                              <w:t>诚信为本，敬岗爱业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-10.35pt;margin-top:729.65pt;width:180.25pt;height:34.0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CLEgIAAOUDAAAOAAAAZHJzL2Uyb0RvYy54bWysU8GO0zAQvSPxD5bvNG22Zduo6WrZ1SKk&#10;BVZa+ADXcRoL22Nst0n5APgDTly473f1Oxg7aanghsjBsj3jN/PevCyvOq3ITjgvwZR0MhpTIgyH&#10;SppNST9+uHsxp8QHZiqmwIiS7oWnV6vnz5atLUQODahKOIIgxhetLWkTgi2yzPNGaOZHYIXBYA1O&#10;s4BHt8kqx1pE1yrLx+OXWQuusg648B5vb/sgXSX8uhY8vK9rLwJRJcXeQlpdWtdxzVZLVmwcs43k&#10;QxvsH7rQTBoseoK6ZYGRrZN/QWnJHXiow4iDzqCuJReJA7KZjP9g89gwKxIXFMfbk0z+/8Hyd7sH&#10;R2SFs8NJGaZxRofv3w4/ng4/vxK8Q4Fa6wvMe7SYGbpX0GFyIuvtPfBPnhi4aZjZiGvnoG0Eq7DB&#10;SXyZnT3tcXwEWbdvocJCbBsgAXW101E91IMgOg5qfxqO6ALheJnn88XkckYJx9j0Ip9ezFIJVhxf&#10;W+fDawGaxE1JHQ4/obPdvQ+xG1YcU2IxA3dSqWQAZUhb0sUsn6UHZxEtA/pTSV3S+Th+Q01lBnaR&#10;UE8tdOuuVzI/qraGao98HfS+w/8ENw24L5S06LmS+s9b5gQl6o1BzRaT6TSaNB2ms8scD+48sj6P&#10;MMMRqqSBkn57E5Kxe27XqG0tE+04hL6ToWf0UlJj8H006/k5Zf3+O1e/AAAA//8DAFBLAwQUAAYA&#10;CAAAACEAvhTI/OAAAAANAQAADwAAAGRycy9kb3ducmV2LnhtbEyPS0/DMBCE70j8B2uRuLU2eVAS&#10;4lQIxBVEeUjc3HibRMTrKHab8O9ZTnDcmU+zM9V2cYM44RR6Txqu1goEUuNtT62Gt9fH1Q2IEA1Z&#10;M3hCDd8YYFufn1WmtH6mFzztYis4hEJpNHQxjqWUoenQmbD2IxJ7Bz85E/mcWmknM3O4G2Si1LV0&#10;pif+0JkR7ztsvnZHp+H96fD5kann9sHl4+wXJckVUuvLi+XuFkTEJf7B8Fufq0PNnfb+SDaIQcMq&#10;URtG2cjyIgXBSJoWvGbPUp5sMpB1Jf+vqH8AAAD//wMAUEsBAi0AFAAGAAgAAAAhALaDOJL+AAAA&#10;4QEAABMAAAAAAAAAAAAAAAAAAAAAAFtDb250ZW50X1R5cGVzXS54bWxQSwECLQAUAAYACAAAACEA&#10;OP0h/9YAAACUAQAACwAAAAAAAAAAAAAAAAAvAQAAX3JlbHMvLnJlbHNQSwECLQAUAAYACAAAACEA&#10;XO2wixICAADlAwAADgAAAAAAAAAAAAAAAAAuAgAAZHJzL2Uyb0RvYy54bWxQSwECLQAUAAYACAAA&#10;ACEAvhTI/OAAAAANAQAADwAAAAAAAAAAAAAAAABsBAAAZHJzL2Rvd25yZXYueG1sUEsFBgAAAAAE&#10;AAQA8wAAAHkFAAAAAA==&#10;" filled="f" stroked="f">
                <v:textbox>
                  <w:txbxContent>
                    <w:p w:rsidR="007D107C" w:rsidRPr="007D107C" w:rsidRDefault="007D107C" w:rsidP="007D107C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</w:rPr>
                      </w:pPr>
                      <w:r w:rsidRPr="007D107C">
                        <w:rPr>
                          <w:rFonts w:ascii="微软雅黑" w:hAnsi="微软雅黑" w:hint="eastAsia"/>
                          <w:color w:val="44332A"/>
                          <w:sz w:val="24"/>
                        </w:rPr>
                        <w:t>诚信为本，敬岗爱业</w:t>
                      </w:r>
                    </w:p>
                  </w:txbxContent>
                </v:textbox>
              </v:shape>
            </w:pict>
          </mc:Fallback>
        </mc:AlternateContent>
      </w:r>
      <w:r w:rsidR="007D107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428D50" wp14:editId="1B33FAED">
                <wp:simplePos x="0" y="0"/>
                <wp:positionH relativeFrom="column">
                  <wp:posOffset>-121920</wp:posOffset>
                </wp:positionH>
                <wp:positionV relativeFrom="paragraph">
                  <wp:posOffset>6965950</wp:posOffset>
                </wp:positionV>
                <wp:extent cx="2289175" cy="159067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手机：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2"/>
                              </w:rPr>
                              <w:t>15011550677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426BE6" w:rsidRPr="004B07E1">
                                <w:rPr>
                                  <w:rStyle w:val="a5"/>
                                  <w:rFonts w:ascii="微软雅黑" w:hAnsi="微软雅黑" w:hint="eastAsia"/>
                                  <w:sz w:val="24"/>
                                  <w:szCs w:val="24"/>
                                </w:rPr>
                                <w:t>zhiqianghit@163.com</w:t>
                              </w:r>
                            </w:hyperlink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Q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Q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：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94717232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微信：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520F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juicewall</w:t>
                            </w:r>
                            <w:proofErr w:type="spellEnd"/>
                            <w:proofErr w:type="gramEnd"/>
                          </w:p>
                          <w:p w:rsidR="006465BD" w:rsidRDefault="006465BD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9.6pt;margin-top:548.5pt;width:180.25pt;height:12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1UEgIAAOQDAAAOAAAAZHJzL2Uyb0RvYy54bWysU0uOEzEQ3SNxB8t70h+SmUkrndEwo0FI&#10;w0caOIDjdqctbJexnXSHA8ANWLFhz7lyDsruJESwQ/TCcrmqXtV7Vb24HrQiW+G8BFPTYpJTIgyH&#10;Rpp1TT+8v392RYkPzDRMgRE13QlPr5dPnyx6W4kSOlCNcARBjK96W9MuBFtlmeed0MxPwAqDzhac&#10;ZgFNt84ax3pE1yor8/wi68E11gEX3uPr3eiky4TftoKHt23rRSCqpthbSKdL5yqe2XLBqrVjtpP8&#10;0Ab7hy40kwaLnqDuWGBk4+RfUFpyBx7aMOGgM2hbyUXigGyK/A82jx2zInFBcbw9yeT/Hyx/s33n&#10;iGxqWlJimMYR7b993X//uf/xhZRRnt76CqMeLcaF4QUMOOZE1dsH4B89MXDbMbMWN85B3wnWYHtF&#10;zMzOUkccH0FW/WtosA7bBEhAQ+t01A7VIIiOY9qdRiOGQDg+luXVvLicUcLRV8zm+QUasQarjunW&#10;+fBSgCbxUlOHs0/wbPvgwxh6DInVDNxLpfCdVcqQvqbzWTlLCWceLQOup5K6pld5/A41lTnQi4xG&#10;bmFYDUnI4vlRthU0OyTsYFw7/E3w0oH7TEmPK1dT/2nDnKBEvTIo2ryYTuOOJmM6uyzRcOee1bmH&#10;GY5QNQ2UjNfbkPZ65HaD4rYy0Y5TGDs59IyrlIQ7rH3c1XM7Rf3+OZe/AAAA//8DAFBLAwQUAAYA&#10;CAAAACEA1jQikuAAAAANAQAADwAAAGRycy9kb3ducmV2LnhtbEyPzU7DMBCE70i8g7VI3Fo7TUpJ&#10;iFMhEFdQy4/EzY23SUS8jmK3CW/PcoLjznyanSm3s+vFGcfQedKQLBUIpNrbjhoNb69Pi1sQIRqy&#10;pveEGr4xwLa6vChNYf1EOzzvYyM4hEJhNLQxDoWUoW7RmbD0AxJ7Rz86E/kcG2lHM3G46+VKqRvp&#10;TEf8oTUDPrRYf+1PTsP78/HzI1MvzaNbD5OflSSXS62vr+b7OxAR5/gHw299rg4Vdzr4E9kgeg2L&#10;JF8xyobKN7yKkTRLUhAHltJsswZZlfL/iuoHAAD//wMAUEsBAi0AFAAGAAgAAAAhALaDOJL+AAAA&#10;4QEAABMAAAAAAAAAAAAAAAAAAAAAAFtDb250ZW50X1R5cGVzXS54bWxQSwECLQAUAAYACAAAACEA&#10;OP0h/9YAAACUAQAACwAAAAAAAAAAAAAAAAAvAQAAX3JlbHMvLnJlbHNQSwECLQAUAAYACAAAACEA&#10;bgL9VBICAADkAwAADgAAAAAAAAAAAAAAAAAuAgAAZHJzL2Uyb0RvYy54bWxQSwECLQAUAAYACAAA&#10;ACEA1jQikuAAAAANAQAADwAAAAAAAAAAAAAAAABsBAAAZHJzL2Rvd25yZXYueG1sUEsFBgAAAAAE&#10;AAQA8wAAAHkFAAAAAA==&#10;" filled="f" stroked="f">
                <v:textbox>
                  <w:txbxContent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手机：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2"/>
                        </w:rPr>
                        <w:t>15011550677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426BE6" w:rsidRPr="004B07E1">
                          <w:rPr>
                            <w:rStyle w:val="a5"/>
                            <w:rFonts w:ascii="微软雅黑" w:hAnsi="微软雅黑" w:hint="eastAsia"/>
                            <w:sz w:val="24"/>
                            <w:szCs w:val="24"/>
                          </w:rPr>
                          <w:t>zhiqianghit@163.com</w:t>
                        </w:r>
                      </w:hyperlink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Q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Q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：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94717232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微信：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91520F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juicewall</w:t>
                      </w:r>
                      <w:proofErr w:type="spellEnd"/>
                      <w:proofErr w:type="gramEnd"/>
                    </w:p>
                    <w:p w:rsidR="006465BD" w:rsidRDefault="006465BD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07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2E1DCE" wp14:editId="683A3B27">
                <wp:simplePos x="0" y="0"/>
                <wp:positionH relativeFrom="column">
                  <wp:posOffset>73025</wp:posOffset>
                </wp:positionH>
                <wp:positionV relativeFrom="paragraph">
                  <wp:posOffset>8641080</wp:posOffset>
                </wp:positionV>
                <wp:extent cx="1762760" cy="405765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D107C" w:rsidRPr="00662B52" w:rsidRDefault="007D107C" w:rsidP="007D107C">
                            <w:pPr>
                              <w:snapToGrid w:val="0"/>
                              <w:rPr>
                                <w:rFonts w:ascii="造字工房情书繁（非商用）常规体" w:eastAsia="造字工房情书繁（非商用）常规体" w:hAnsi="造字工房情书繁（非商用）常规体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62B52">
                              <w:rPr>
                                <w:rFonts w:ascii="造字工房情书繁（非商用）常规体" w:eastAsia="造字工房情书繁（非商用）常规体" w:hAnsi="造字工房情书繁（非商用）常规体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Pr="00662B52">
                              <w:rPr>
                                <w:rFonts w:ascii="造字工房情书繁（非商用）常规体" w:eastAsia="造字工房情书繁（非商用）常规体" w:hAnsi="造字工房情书繁（非商用）常规体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人   评  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5.75pt;margin-top:680.4pt;width:138.8pt;height:3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EqEgIAAOQDAAAOAAAAZHJzL2Uyb0RvYy54bWysU82O0zAQviPxDpbvNGnUn92o6WrZVRHS&#10;8iMtPIDrOI2F7TG226Q8ALzBnrhw57n6HIydtlRwQ+RgeTIz38z3zXhx02tFdsJ5Caai41FOiTAc&#10;amk2Ff34YfXiihIfmKmZAiMquhee3iyfP1t0thQFtKBq4QiCGF92tqJtCLbMMs9boZkfgRUGnQ04&#10;zQKabpPVjnWIrlVW5Pks68DV1gEX3uPf+8FJlwm/aQQP75rGi0BURbG3kE6XznU8s+WClRvHbCv5&#10;sQ32D11oJg0WPUPds8DI1sm/oLTkDjw0YcRBZ9A0kovEAdmM8z/YPLbMisQFxfH2LJP/f7D87e69&#10;I7LG2c0pMUzjjA5P3w7ffx5+fCVF1KezvsSwR4uBoX8JPcYmrt4+AP/kiYG7lpmNuHUOulawGvsb&#10;x8zsInXA8RFk3b2BGuuwbYAE1DdOR/FQDoLoOKf9eTaiD4THkvNZMZ+hi6Nvkk/ns2kqwcpTtnU+&#10;vBKgSbxU1OHsEzrbPfgQu2HlKSQWM7CSSqX5K0O6il5Pi2lKuPBoGXA9ldQVvcrjd6ypzJFdJDRQ&#10;C/26H4ScnFRbQ71Hvg6GtcNngpcW3BdKOly5ivrPW+YEJeq1Qc2ux5NJ3NFkTKbzAg136Vlfepjh&#10;CFXRQMlwvQtpryM3b29R25VMtOMQhk6OPeMqJTWOax939dJOUb8f5/IXAAAA//8DAFBLAwQUAAYA&#10;CAAAACEAtMprv98AAAAMAQAADwAAAGRycy9kb3ducmV2LnhtbEyPzU7DMBCE70i8g7VI3Kid0JYS&#10;4lQVPxIHLpRwd+MljojXUew26duznOC0mt3R7Dfldva9OOEYu0AasoUCgdQE21Grof54udmAiMmQ&#10;NX0g1HDGCNvq8qI0hQ0TveNpn1rBIRQLo8GlNBRSxsahN3ERBiS+fYXRm8RybKUdzcThvpe5Umvp&#10;TUf8wZkBHx023/uj15CS3WXn+tnH18/57WlyqlmZWuvrq3n3ACLhnP7M8IvP6FAx0yEcyUbRs85W&#10;7OR5u1bcgR355j4DceDVMl/egaxK+b9E9QMAAP//AwBQSwECLQAUAAYACAAAACEAtoM4kv4AAADh&#10;AQAAEwAAAAAAAAAAAAAAAAAAAAAAW0NvbnRlbnRfVHlwZXNdLnhtbFBLAQItABQABgAIAAAAIQA4&#10;/SH/1gAAAJQBAAALAAAAAAAAAAAAAAAAAC8BAABfcmVscy8ucmVsc1BLAQItABQABgAIAAAAIQBR&#10;ApEqEgIAAOQDAAAOAAAAAAAAAAAAAAAAAC4CAABkcnMvZTJvRG9jLnhtbFBLAQItABQABgAIAAAA&#10;IQC0ymu/3wAAAAwBAAAPAAAAAAAAAAAAAAAAAGwEAABkcnMvZG93bnJldi54bWxQSwUGAAAAAAQA&#10;BADzAAAAeAUAAAAA&#10;" filled="f" stroked="f">
                <v:textbox style="mso-fit-shape-to-text:t">
                  <w:txbxContent>
                    <w:p w:rsidR="007D107C" w:rsidRPr="00662B52" w:rsidRDefault="007D107C" w:rsidP="007D107C">
                      <w:pPr>
                        <w:snapToGrid w:val="0"/>
                        <w:rPr>
                          <w:rFonts w:ascii="造字工房情书繁（非商用）常规体" w:eastAsia="造字工房情书繁（非商用）常规体" w:hAnsi="造字工房情书繁（非商用）常规体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gramStart"/>
                      <w:r w:rsidRPr="00662B52">
                        <w:rPr>
                          <w:rFonts w:ascii="造字工房情书繁（非商用）常规体" w:eastAsia="造字工房情书繁（非商用）常规体" w:hAnsi="造字工房情书繁（非商用）常规体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Pr="00662B52">
                        <w:rPr>
                          <w:rFonts w:ascii="造字工房情书繁（非商用）常规体" w:eastAsia="造字工房情书繁（非商用）常规体" w:hAnsi="造字工房情书繁（非商用）常规体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 人   评   价</w:t>
                      </w:r>
                    </w:p>
                  </w:txbxContent>
                </v:textbox>
              </v:shape>
            </w:pict>
          </mc:Fallback>
        </mc:AlternateContent>
      </w:r>
      <w:r w:rsidR="007D107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FC46C6" wp14:editId="1533DA39">
                <wp:simplePos x="0" y="0"/>
                <wp:positionH relativeFrom="column">
                  <wp:posOffset>-294005</wp:posOffset>
                </wp:positionH>
                <wp:positionV relativeFrom="paragraph">
                  <wp:posOffset>8670925</wp:posOffset>
                </wp:positionV>
                <wp:extent cx="2381885" cy="291465"/>
                <wp:effectExtent l="0" t="0" r="18415" b="13335"/>
                <wp:wrapNone/>
                <wp:docPr id="1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29146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7C" w:rsidRDefault="007D107C" w:rsidP="007D10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1" style="position:absolute;left:0;text-align:left;margin-left:-23.15pt;margin-top:682.75pt;width:187.55pt;height:22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I+oAIAAI0FAAAOAAAAZHJzL2Uyb0RvYy54bWysVM1uEzEQviPxDpbvdLNpEkLUTRVaFSFV&#10;tKIgzo7XzlryH7aTTXgZJG48BI+DeA3G9u6mpRUHRA6OZ2fmm5nPM3N2vlcS7ZjzwugKlycjjJim&#10;phZ6U+GPH65ezDHygeiaSKNZhQ/M4/Pl82dnrV2wsWmMrJlDAKL9orUVbkKwi6LwtGGK+BNjmQYl&#10;N06RAKLbFLUjLaArWYxHo1nRGldbZyjzHr5eZiVeJnzOGQ03nHsWkKww5BbS6dK5jmexPCOLjSO2&#10;EbRLg/xDFooIDUEHqEsSCNo68QhKCeqMNzycUKMKw7mgLNUA1ZSjP6q5a4hlqRYgx9uBJv//YOm7&#10;3a1Dooa3m2GkiYI3+vX1+88f39AkktNavwCbO3vrOsnDNVa6507Ff6gB7ROhh4FQtg+Iwsfx6byc&#10;z6cYUdCNX5WT2TSCFkdv63x4w4xC8VJhBw+WeCS7ax+yaW8Sg3kjRX0lpEyC26wvpEM7Ao97Wq5e&#10;zl536A/MpEZthWen01FCfqBLfcYGkPWmfIwA2UoNSUcqcvHpFg6SxSykfs84MBjLzQFi7x4xCaVM&#10;hzKrGlKznO90BL8+WO+RqEmAEZlDnQN2B9BbZpAeOxPV2UdXllp/cO4q/5vz4JEiGx0GZyW0cU9V&#10;JqGqLnK270nK1ESWwn69z92VHj5+Wpv6AC3nTJ5Fb+mVgLe/Jj7cEgfDB2MKCyXcwMGlgacz3Q2j&#10;xrgvT32P9jAToMWohWGusP+8JY5hJN9qmBbovEmc/iRMpi/HILj7mvV9jd6qCwMtVcLqsjRdo32Q&#10;/ZU7oz7B3lnFqKAimkLsCtPgeuEi5CUDm4uy1SqZwcRbEq71naURPBKtzWobDBep1Y/sdETCzKeO&#10;6PZTXCr35WR13KLL3wAAAP//AwBQSwMEFAAGAAgAAAAhAFbOzaTgAAAADQEAAA8AAABkcnMvZG93&#10;bnJldi54bWxMj09PhDAUxO8mfofmmXgxu4WFJRukbIyJ3i1r1FuhFXD7L7Qs+O19nvT4Zn6ZN1Md&#10;V6PJRU1hdJZBuk2AKNs5Odqewal52hyAhCisFNpZxeBbBTjW11eVKKVb7Iu68NgTDLGhFAyGGH1J&#10;aegGZUTYOq8sep9uMiLiOfVUTmLBcKPpLkkKasRo8cMgvHocVHfms2HQzv2zO398LdrzV/7GffOe&#10;3TWM3d6sD/dAolrjHwy/9bE61NipdbOVgWgGm7zIEEUjK/Z7IIhkuwOuaVHK0zQHWlf0/4r6BwAA&#10;//8DAFBLAQItABQABgAIAAAAIQC2gziS/gAAAOEBAAATAAAAAAAAAAAAAAAAAAAAAABbQ29udGVu&#10;dF9UeXBlc10ueG1sUEsBAi0AFAAGAAgAAAAhADj9If/WAAAAlAEAAAsAAAAAAAAAAAAAAAAALwEA&#10;AF9yZWxzLy5yZWxzUEsBAi0AFAAGAAgAAAAhAPGDcj6gAgAAjQUAAA4AAAAAAAAAAAAAAAAALgIA&#10;AGRycy9lMm9Eb2MueG1sUEsBAi0AFAAGAAgAAAAhAFbOzaTgAAAADQEAAA8AAAAAAAAAAAAAAAAA&#10;+gQAAGRycy9kb3ducmV2LnhtbFBLBQYAAAAABAAEAPMAAAAHBgAAAAA=&#10;" fillcolor="#31a76b" strokecolor="white [3212]" strokeweight=".5pt">
                <v:textbox>
                  <w:txbxContent>
                    <w:p w:rsidR="007D107C" w:rsidRDefault="007D107C" w:rsidP="007D10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35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476A58" wp14:editId="2BC756D6">
                <wp:simplePos x="0" y="0"/>
                <wp:positionH relativeFrom="column">
                  <wp:posOffset>2938145</wp:posOffset>
                </wp:positionH>
                <wp:positionV relativeFrom="paragraph">
                  <wp:posOffset>5346700</wp:posOffset>
                </wp:positionV>
                <wp:extent cx="3672205" cy="403225"/>
                <wp:effectExtent l="0" t="0" r="23495" b="1587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403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1A76B"/>
                          </a:solidFill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231.35pt;margin-top:421pt;width:289.15pt;height:31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aYKgIAAA4EAAAOAAAAZHJzL2Uyb0RvYy54bWysU82O0zAQviPxDpbvND/9W6Kmq25Xi5CW&#10;H2nhARzHaSwcT7DdJuUB4A04ceHOc/U5GDvZbgU3RA6WJzP+5ptvZlbXfaPIQRgrQec0mcSUCM2h&#10;lHqX048f7l5cUWId0yVToEVOj8LS6/XzZ6uuzUQKNahSGIIg2mZdm9PauTaLIstr0TA7gVZodFZg&#10;GubQNLuoNKxD9EZFaRwvog5M2Rrgwlr8ezs46TrgV5Xg7l1VWeGIyilyc+E04Sz8Ga1XLNsZ1taS&#10;jzTYP7BomNSY9Ax1yxwjeyP/gmokN2ChchMOTQRVJbkINWA1SfxHNQ81a0WoBcWx7Vkm+/9g+dvD&#10;e0NkmdMFyqNZgz06ff92+vHr9PMrSb0+XWszDHtoMdD1N9Bjn0Ottr0H/skSDdua6Z3YGANdLViJ&#10;/BL/Mrp4OuBYD1J0b6DEPGzvIAD1lWm8eCgHQXQkcjz3RvSOcPw5XSzTNJ5TwtE3i6dpOg8pWPb4&#10;ujXWvRLQEH/JqcHeB3R2uLfOs2HZY4hPpuFOKhX6rzTpkHK6jOOhMFCy9F4fZ82u2CpDDgxHaJps&#10;loubMbG9DGukw0FWssnpVey/MUjpUQdf+iCC64s+SJ4sfJAXqYDyiMoYGAYUFwovNZgvlHQ4nDm1&#10;n/fMCErUa43qvkxmMz/NwZjNlyka5tJTXHqY5giVU0fJcN26sAGDChvsQiWDQE9MRs44dEG3cUH8&#10;VF/aIeppjde/AQAA//8DAFBLAwQUAAYACAAAACEA5gt5Rt0AAAAMAQAADwAAAGRycy9kb3ducmV2&#10;LnhtbEyPwU7DMAyG70i8Q2QkbixZ1W6jazpVCLhvjHvWmLajcaomW8vb453gZsu/Pn9/sZtdL644&#10;hs6ThuVCgUCqve2o0XD8eHvagAjRkDW9J9TwgwF25f1dYXLrJ9rj9RAbwRAKudHQxjjkUoa6RWfC&#10;wg9IfPvyozOR17GRdjQTw10vE6VW0pmO+ENrBnxpsf4+XJyG5+y8ro64/5zep9d0qExsGxe1fnyY&#10;qy2IiHP8C8NNn9WhZKeTv5ANoteQrpI1RzVs0oRL3RIqXfJ0Yr7KMpBlIf+XKH8BAAD//wMAUEsB&#10;Ai0AFAAGAAgAAAAhALaDOJL+AAAA4QEAABMAAAAAAAAAAAAAAAAAAAAAAFtDb250ZW50X1R5cGVz&#10;XS54bWxQSwECLQAUAAYACAAAACEAOP0h/9YAAACUAQAACwAAAAAAAAAAAAAAAAAvAQAAX3JlbHMv&#10;LnJlbHNQSwECLQAUAAYACAAAACEAj812mCoCAAAOBAAADgAAAAAAAAAAAAAAAAAuAgAAZHJzL2Uy&#10;b0RvYy54bWxQSwECLQAUAAYACAAAACEA5gt5Rt0AAAAMAQAADwAAAAAAAAAAAAAAAACEBAAAZHJz&#10;L2Rvd25yZXYueG1sUEsFBgAAAAAEAAQA8wAAAI4FAAAAAA==&#10;" filled="f" strokecolor="#31a76b" strokeweight="1pt">
                <v:textbox>
                  <w:txbxContent>
                    <w:p w:rsidR="006465BD" w:rsidRDefault="00F74826">
                      <w:pPr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E35D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5B114F" wp14:editId="55B3C034">
                <wp:simplePos x="0" y="0"/>
                <wp:positionH relativeFrom="column">
                  <wp:posOffset>2747010</wp:posOffset>
                </wp:positionH>
                <wp:positionV relativeFrom="paragraph">
                  <wp:posOffset>5347970</wp:posOffset>
                </wp:positionV>
                <wp:extent cx="144145" cy="403225"/>
                <wp:effectExtent l="0" t="0" r="2730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40322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>
                          <a:solidFill>
                            <a:srgbClr val="31A7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16.3pt;margin-top:421.1pt;width:11.35pt;height:3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QViAIAAHAFAAAOAAAAZHJzL2Uyb0RvYy54bWysVM1uEzEQviPxDpbvdHfTpIGomyq0KkKq&#10;aEVBnB2vnbXktc3YySa8DFJvPASPg3gNxt6fFqg4VOTgzOzMfJ75PDOnZ/tGk50Ar6wpaXGUUyIM&#10;t5Uym5J+/HD54iUlPjBTMW2NKOlBeHq2fP7stHULMbG11ZUAgiDGL1pX0joEt8gyz2vRMH9knTBo&#10;lBYaFlCFTVYBaxG90dkkz0+y1kLlwHLhPX696Ix0mfClFDxcS+lFILqkmFtIJ6RzHc9secoWG2Cu&#10;VrxPgz0hi4Ypg5eOUBcsMLIF9RdUozhYb2U44rbJrJSKi1QDVlPkf1RzWzMnUi1IjncjTf7/wfJ3&#10;uxsgqirpnBLDGnyin1+//fh+R+aRm9b5BbrcuhvoNY9iLHQvoYn/WALZJz4PI59iHwjHj8V0Wkxn&#10;lHA0TfPjyWQWMbP7YAc+vBG2IVEoKeBzJRbZ7sqHznVwiXd5q1V1qbROCmzW5xrIjuHTHher+cnr&#10;Hv03N22eFolZxtAsMtDVnKRw0CICavNeSOQNq5yklFPHijEhxrkwoehMNatEl+csx9+QZuzxGJEo&#10;SYARWWJ9I3YPMHh2IAN2R1DvH0NFavgxOP9XYl3wGJFutiaMwY0yFh4D0FhVf3PnP5DUURNZWtvq&#10;gF0Fths37/ilwge+Yj7cMMD5wknEnRGu8ZDatiW1vURJbeHLY9+jP7Y9WilpcV5L6j9vGQhK9FuD&#10;A/EKmy0OeFKms/kEFXhoWT+0mG1zbrFvCtxOjicx+gc9iBJs8wlXyyreiiZmON5dUh5gUM5Dt0dw&#10;OXGxWiU3HGrHwpW5dTyCR1aNXW2DlSr18z07PWs41un5+xUU98ZDPXndL8rlLwAAAP//AwBQSwME&#10;FAAGAAgAAAAhAI06ZjHjAAAACwEAAA8AAABkcnMvZG93bnJldi54bWxMj11Lw0AQRd8F/8Mygm92&#10;03y1xkyKKIIgBVsLpW/TZE3SZmdDdtum/971SR+He7j3TL4YdSfOarCtYYTpJAChuDRVyzXC5uvt&#10;YQ7COuKKOsMK4aosLIrbm5yyylx4pc5rVwtfwjYjhMa5PpPSlo3SZCemV+yzbzNocv4calkNdPHl&#10;upNhEKRSU8t+oaFevTSqPK5PGuGw3L5vXvVqergmH9FOE80+jyni/d34/ATCqdH9wfCr79Wh8E57&#10;c+LKig4hjsLUowjzOAxBeCJOkgjEHuExSGYgi1z+/6H4AQAA//8DAFBLAQItABQABgAIAAAAIQC2&#10;gziS/gAAAOEBAAATAAAAAAAAAAAAAAAAAAAAAABbQ29udGVudF9UeXBlc10ueG1sUEsBAi0AFAAG&#10;AAgAAAAhADj9If/WAAAAlAEAAAsAAAAAAAAAAAAAAAAALwEAAF9yZWxzLy5yZWxzUEsBAi0AFAAG&#10;AAgAAAAhAPMnBBWIAgAAcAUAAA4AAAAAAAAAAAAAAAAALgIAAGRycy9lMm9Eb2MueG1sUEsBAi0A&#10;FAAGAAgAAAAhAI06ZjHjAAAACwEAAA8AAAAAAAAAAAAAAAAA4gQAAGRycy9kb3ducmV2LnhtbFBL&#10;BQYAAAAABAAEAPMAAADyBQAAAAA=&#10;" fillcolor="#31a76b" strokecolor="#31a76b" strokeweight="2pt"/>
            </w:pict>
          </mc:Fallback>
        </mc:AlternateContent>
      </w:r>
      <w:r w:rsidR="000E35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E16B6F" wp14:editId="41E37012">
                <wp:simplePos x="0" y="0"/>
                <wp:positionH relativeFrom="column">
                  <wp:posOffset>2678430</wp:posOffset>
                </wp:positionH>
                <wp:positionV relativeFrom="paragraph">
                  <wp:posOffset>5756275</wp:posOffset>
                </wp:positionV>
                <wp:extent cx="3988435" cy="545465"/>
                <wp:effectExtent l="0" t="0" r="0" b="0"/>
                <wp:wrapNone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435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6465BD" w:rsidRDefault="00F74826" w:rsidP="009E478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napToGrid w:val="0"/>
                              <w:ind w:leftChars="-2" w:left="-4" w:firstLineChars="137" w:firstLine="288"/>
                              <w:rPr>
                                <w:rFonts w:ascii="微软雅黑" w:hAnsi="微软雅黑"/>
                                <w:b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Cs w:val="21"/>
                              </w:rPr>
                              <w:t>20</w:t>
                            </w:r>
                            <w:r w:rsidR="000E35DF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05/09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Cs w:val="21"/>
                              </w:rPr>
                              <w:t>-20</w:t>
                            </w:r>
                            <w:r w:rsidR="000E35DF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09/07</w:t>
                            </w:r>
                          </w:p>
                          <w:p w:rsidR="006465BD" w:rsidRDefault="000E35DF">
                            <w:pPr>
                              <w:pStyle w:val="2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哈尔滨工业</w:t>
                            </w:r>
                            <w:r w:rsidR="00F74826"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大学</w:t>
                            </w:r>
                            <w:r w:rsidR="00F74826"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 xml:space="preserve">     </w:t>
                            </w:r>
                            <w:r w:rsidR="00F74826"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计算机科学与技术</w:t>
                            </w:r>
                            <w:r w:rsidR="00F74826"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 xml:space="preserve">        </w:t>
                            </w:r>
                            <w:r w:rsidR="00F74826"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学</w:t>
                            </w:r>
                            <w:r w:rsidR="00F74826"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士</w:t>
                            </w:r>
                            <w:r w:rsidR="00F74826"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）</w:t>
                            </w:r>
                          </w:p>
                          <w:p w:rsidR="005C3A04" w:rsidRDefault="005C3A04">
                            <w:pPr>
                              <w:pStyle w:val="2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10.9pt;margin-top:453.25pt;width:314.05pt;height:42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IWsAEAACwDAAAOAAAAZHJzL2Uyb0RvYy54bWysUktOIzEQ3SPNHSzvSSchDaGVDmKEYDMC&#10;JIYDOG47bcl2WbaT7lyAuQGr2cyec+UcU3Y+INiNZlO26/OqXj3PrnqjyVr4oMDWdDQYUiIsh0bZ&#10;ZU2ff96eTikJkdmGabCiphsR6NX828msc5UYQwu6EZ4giA1V52raxuiqogi8FYaFAThhMSjBGxbx&#10;6ZdF41mH6EYX4+HwvOjAN84DFyGg92YXpPOML6Xg8UHKICLRNcXZYrY+20WyxXzGqqVnrlV8Pwb7&#10;hykMUxabHqFuWGRk5dUXKKO4hwAyDjiYAqRUXGQOyGY0/MTmqWVOZC64nOCOawr/D5bfrx89UU1N&#10;L3A9lhnUaPv6a/v7bfvnhYzTfjoXKkx7cpgY++/Qo84Hf0Bnot1Lb9KJhAjGEWpz3K7oI+HoPLuc&#10;TidnJSUcY+WknJyXCaZ4r3Y+xDsBhqRLTT2ql5fK1j9C3KUeUlIzC7dK66ygtqSr6WU5LnPBMYLg&#10;2mKPxGE3a7rFftFnzqOLA5EFNBvkt3JeLVvsPdrjXK8iSJWbp8pd2h4QJcnj779P0vzjO2e9f/L5&#10;XwAAAP//AwBQSwMEFAAGAAgAAAAhAMbOVwTfAAAADAEAAA8AAABkcnMvZG93bnJldi54bWxMj81O&#10;wzAQhO9IvIO1SNyo3SitcBqnQiCuIMqPxG0bb5Oo8TqK3Sa8Pe4Jjjs7mvmm3M6uF2caQ+fZwHKh&#10;QBDX3nbcGPh4f767BxEissXeMxn4oQDb6vqqxML6id/ovIuNSCEcCjTQxjgUUoa6JYdh4Qfi9Dv4&#10;0WFM59hIO+KUwl0vM6XW0mHHqaHFgR5bqo+7kzPw+XL4/srVa/PkVsPkZyXZaWnM7c38sAERaY5/&#10;ZrjgJ3SoEtPen9gG0RvIs2VCjwa0Wq9AXBwq1xrEPkk6y0FWpfw/ovoFAAD//wMAUEsBAi0AFAAG&#10;AAgAAAAhALaDOJL+AAAA4QEAABMAAAAAAAAAAAAAAAAAAAAAAFtDb250ZW50X1R5cGVzXS54bWxQ&#10;SwECLQAUAAYACAAAACEAOP0h/9YAAACUAQAACwAAAAAAAAAAAAAAAAAvAQAAX3JlbHMvLnJlbHNQ&#10;SwECLQAUAAYACAAAACEAj2pyFrABAAAsAwAADgAAAAAAAAAAAAAAAAAuAgAAZHJzL2Uyb0RvYy54&#10;bWxQSwECLQAUAAYACAAAACEAxs5XBN8AAAAMAQAADwAAAAAAAAAAAAAAAAAKBAAAZHJzL2Rvd25y&#10;ZXYueG1sUEsFBgAAAAAEAAQA8wAAABYFAAAAAA==&#10;" filled="f" stroked="f">
                <v:textbox>
                  <w:txbxContent>
                    <w:p w:rsidR="006465BD" w:rsidRDefault="00F74826" w:rsidP="009E4789"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napToGrid w:val="0"/>
                        <w:ind w:leftChars="-2" w:left="-4" w:firstLineChars="137" w:firstLine="288"/>
                        <w:rPr>
                          <w:rFonts w:ascii="微软雅黑" w:hAnsi="微软雅黑"/>
                          <w:b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F3F3F"/>
                          <w:szCs w:val="21"/>
                        </w:rPr>
                        <w:t>20</w:t>
                      </w:r>
                      <w:r w:rsidR="000E35DF">
                        <w:rPr>
                          <w:rFonts w:ascii="微软雅黑" w:hAnsi="微软雅黑" w:hint="eastAsia"/>
                          <w:b/>
                          <w:color w:val="3F3F3F"/>
                          <w:szCs w:val="21"/>
                        </w:rPr>
                        <w:t>05/09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Cs w:val="21"/>
                        </w:rPr>
                        <w:t>-20</w:t>
                      </w:r>
                      <w:r w:rsidR="000E35DF">
                        <w:rPr>
                          <w:rFonts w:ascii="微软雅黑" w:hAnsi="微软雅黑" w:hint="eastAsia"/>
                          <w:b/>
                          <w:color w:val="3F3F3F"/>
                          <w:szCs w:val="21"/>
                        </w:rPr>
                        <w:t>09/07</w:t>
                      </w:r>
                    </w:p>
                    <w:p w:rsidR="006465BD" w:rsidRDefault="000E35DF">
                      <w:pPr>
                        <w:pStyle w:val="2"/>
                        <w:snapToGrid w:val="0"/>
                        <w:ind w:firstLineChars="0" w:firstLine="0"/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哈尔滨工业</w:t>
                      </w:r>
                      <w:r w:rsidR="00F74826"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大学</w:t>
                      </w:r>
                      <w:r w:rsidR="00F74826"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 xml:space="preserve">     </w:t>
                      </w:r>
                      <w:r w:rsidR="00F74826"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计算机科学与技术</w:t>
                      </w:r>
                      <w:r w:rsidR="00F74826"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 xml:space="preserve">        </w:t>
                      </w:r>
                      <w:r w:rsidR="00F74826"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学</w:t>
                      </w:r>
                      <w:r w:rsidR="00F74826"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士</w:t>
                      </w:r>
                      <w:r w:rsidR="00F74826"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）</w:t>
                      </w:r>
                    </w:p>
                    <w:p w:rsidR="005C3A04" w:rsidRDefault="005C3A04">
                      <w:pPr>
                        <w:pStyle w:val="2"/>
                        <w:snapToGrid w:val="0"/>
                        <w:ind w:firstLineChars="0" w:firstLine="0"/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6BE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4F27D9" wp14:editId="70B88A58">
                <wp:simplePos x="0" y="0"/>
                <wp:positionH relativeFrom="column">
                  <wp:posOffset>-121920</wp:posOffset>
                </wp:positionH>
                <wp:positionV relativeFrom="paragraph">
                  <wp:posOffset>3089275</wp:posOffset>
                </wp:positionV>
                <wp:extent cx="2279015" cy="332422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426BE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性别：</w:t>
                            </w:r>
                            <w:r w:rsidR="00894929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1984/10/15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政治面貌：</w:t>
                            </w:r>
                            <w:r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团</w:t>
                            </w: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员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婚姻状况：</w:t>
                            </w:r>
                            <w:r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已</w:t>
                            </w: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婚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籍贯：</w:t>
                            </w:r>
                            <w:r w:rsidR="005C3A04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3A04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山东日照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毕业学校：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哈尔滨工业</w:t>
                            </w: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  <w:p w:rsidR="006465BD" w:rsidRDefault="00F74826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学历：</w:t>
                            </w:r>
                            <w:r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士</w:t>
                            </w:r>
                          </w:p>
                          <w:p w:rsidR="00426BE6" w:rsidRDefault="00F74826" w:rsidP="00426BE6">
                            <w:pPr>
                              <w:snapToGrid w:val="0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专业：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4BA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26BE6"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计算机科学与技术</w:t>
                            </w:r>
                          </w:p>
                          <w:p w:rsidR="006465BD" w:rsidRDefault="00426BE6" w:rsidP="001D74BA">
                            <w:pPr>
                              <w:snapToGrid w:val="0"/>
                              <w:ind w:firstLineChars="500" w:firstLine="1200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332A"/>
                                <w:sz w:val="24"/>
                                <w:szCs w:val="24"/>
                              </w:rPr>
                              <w:t>（数据库方向）</w:t>
                            </w:r>
                          </w:p>
                          <w:p w:rsidR="006465BD" w:rsidRDefault="006465BD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</w:p>
                          <w:p w:rsidR="006465BD" w:rsidRDefault="006465BD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</w:p>
                          <w:p w:rsidR="006465BD" w:rsidRDefault="006465BD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4332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9.6pt;margin-top:243.25pt;width:179.45pt;height:261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+EAIAAOQDAAAOAAAAZHJzL2Uyb0RvYy54bWysU82O0zAQviPxDpbvNGm2Zduo6WrZ1SKk&#10;5UdaeADXcRoL22Nst0l5APYNOHHhznP1ORg7bamWGyIHy86Mv5nvm8+Lq14rshXOSzAVHY9ySoTh&#10;UEuzruinj3cvZpT4wEzNFBhR0Z3w9Gr5/Nmis6UooAVVC0cQxPiysxVtQ7BllnneCs38CKwwGGzA&#10;aRbw6NZZ7ViH6FplRZ6/zDpwtXXAhff493YI0mXCbxrBw/um8SIQVVHsLaTVpXUV12y5YOXaMdtK&#10;fmiD/UMXmkmDRU9QtywwsnHyLygtuQMPTRhx0Bk0jeQicUA24/wJm4eWWZG4oDjenmTy/w+Wv9t+&#10;cETWODtKDNM4ov33x/2PX/uf30gR5emsLzHrwWJe6F9BH1MjVW/vgX/2xMBNy8xaXDsHXStYje2N&#10;483s7OqA4yPIqnsLNdZhmwAJqG+cjoCoBkF0HNPuNBrRB8LxZ1FczvPxlBKOsYuLYlIU01SDlcfr&#10;1vnwWoAmcVNRh7NP8Gx770Nsh5XHlFjNwJ1UKs1fGdJVdD5FyCcRLQPaU0ld0Vkev0NNZQ70IqOB&#10;W+hX/SDk7CjbCuodEnYw2A6fCW5acF8p6dByFfVfNswJStQbg6LNx5NJ9Gg6TKaXBR7ceWR1HmGG&#10;I1RFAyXD9iYkXw8MrlHcRibacQpDJ4ee0UpJjYPto1fPzynrz+Nc/gYAAP//AwBQSwMEFAAGAAgA&#10;AAAhAPV2LxXgAAAADAEAAA8AAABkcnMvZG93bnJldi54bWxMj8tOwzAQRfdI/IM1ldi1dvqiSeNU&#10;CMQWRFuQ2LnxNImIx1HsNuHvGVawHN2je8/ku9G14op9aDxpSGYKBFLpbUOVhuPheboBEaIha1pP&#10;qOEbA+yK25vcZNYP9IbXfawEl1DIjIY6xi6TMpQ1OhNmvkPi7Ox7ZyKffSVtbwYud62cK7WWzjTE&#10;C7Xp8LHG8mt/cRreX86fH0v1Wj25VTf4UUlyqdT6bjI+bEFEHOMfDL/6rA4FO538hWwQrYZpks4Z&#10;1bDcrFcgmFgs0nsQJ0ZVohTIIpf/nyh+AAAA//8DAFBLAQItABQABgAIAAAAIQC2gziS/gAAAOEB&#10;AAATAAAAAAAAAAAAAAAAAAAAAABbQ29udGVudF9UeXBlc10ueG1sUEsBAi0AFAAGAAgAAAAhADj9&#10;If/WAAAAlAEAAAsAAAAAAAAAAAAAAAAALwEAAF9yZWxzLy5yZWxzUEsBAi0AFAAGAAgAAAAhAPbd&#10;cD4QAgAA5AMAAA4AAAAAAAAAAAAAAAAALgIAAGRycy9lMm9Eb2MueG1sUEsBAi0AFAAGAAgAAAAh&#10;APV2LxXgAAAADAEAAA8AAAAAAAAAAAAAAAAAagQAAGRycy9kb3ducmV2LnhtbFBLBQYAAAAABAAE&#10;APMAAAB3BQAAAAA=&#10;" filled="f" stroked="f">
                <v:textbox>
                  <w:txbxContent>
                    <w:p w:rsidR="006465BD" w:rsidRDefault="00426BE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性别：</w:t>
                      </w:r>
                      <w:r w:rsidR="00894929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男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出生日期：</w:t>
                      </w:r>
                      <w:r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1984/10/15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政治面貌：</w:t>
                      </w:r>
                      <w:r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团</w:t>
                      </w: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员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婚姻状况：</w:t>
                      </w:r>
                      <w:r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已</w:t>
                      </w: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婚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籍贯：</w:t>
                      </w:r>
                      <w:r w:rsidR="005C3A04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   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5C3A04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山东日照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毕业学校：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哈尔滨工业</w:t>
                      </w: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大学</w:t>
                      </w:r>
                    </w:p>
                    <w:p w:rsidR="006465BD" w:rsidRDefault="00F74826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学历：</w:t>
                      </w:r>
                      <w:r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  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士</w:t>
                      </w:r>
                    </w:p>
                    <w:p w:rsidR="00426BE6" w:rsidRDefault="00F74826" w:rsidP="00426BE6">
                      <w:pPr>
                        <w:snapToGrid w:val="0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专业：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</w:t>
                      </w:r>
                      <w:r w:rsidR="001D74BA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 xml:space="preserve">    </w:t>
                      </w:r>
                      <w:r w:rsidR="00426BE6"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计算机科学与技术</w:t>
                      </w:r>
                    </w:p>
                    <w:p w:rsidR="006465BD" w:rsidRDefault="00426BE6" w:rsidP="001D74BA">
                      <w:pPr>
                        <w:snapToGrid w:val="0"/>
                        <w:ind w:firstLineChars="500" w:firstLine="1200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4332A"/>
                          <w:sz w:val="24"/>
                          <w:szCs w:val="24"/>
                        </w:rPr>
                        <w:t>（数据库方向）</w:t>
                      </w:r>
                    </w:p>
                    <w:p w:rsidR="006465BD" w:rsidRDefault="006465BD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</w:p>
                    <w:p w:rsidR="006465BD" w:rsidRDefault="006465BD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</w:p>
                    <w:p w:rsidR="006465BD" w:rsidRDefault="006465BD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4332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6BE6">
        <w:rPr>
          <w:noProof/>
        </w:rPr>
        <w:drawing>
          <wp:anchor distT="0" distB="0" distL="114300" distR="114300" simplePos="0" relativeHeight="251762688" behindDoc="0" locked="0" layoutInCell="1" allowOverlap="1" wp14:anchorId="72A03BFD" wp14:editId="082A5A04">
            <wp:simplePos x="0" y="0"/>
            <wp:positionH relativeFrom="column">
              <wp:posOffset>116205</wp:posOffset>
            </wp:positionH>
            <wp:positionV relativeFrom="paragraph">
              <wp:posOffset>-483625</wp:posOffset>
            </wp:positionV>
            <wp:extent cx="1588188" cy="1572650"/>
            <wp:effectExtent l="0" t="0" r="0" b="8890"/>
            <wp:wrapNone/>
            <wp:docPr id="15" name="图片 15" descr="C:\Users\Thinkpad\Desktop\圆形头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esktop\圆形头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28" cy="15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BFDBB" wp14:editId="3BD1C434">
                <wp:simplePos x="0" y="0"/>
                <wp:positionH relativeFrom="column">
                  <wp:posOffset>2939415</wp:posOffset>
                </wp:positionH>
                <wp:positionV relativeFrom="paragraph">
                  <wp:posOffset>-489585</wp:posOffset>
                </wp:positionV>
                <wp:extent cx="3672205" cy="403225"/>
                <wp:effectExtent l="6350" t="6350" r="17145" b="9525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299460" y="250190"/>
                          <a:ext cx="3672205" cy="403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1A76B"/>
                          </a:solidFill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工作经历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231.45pt;margin-top:-38.55pt;width:289.15pt;height:3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xNAIAABkEAAAOAAAAZHJzL2Uyb0RvYy54bWysU0tu2zAQ3RfoHQjua338iwXLgeMgRYH0&#10;A6Q9AEVRFlGKo5K0pfQAzQ266qb7nsvn6JBSEqPdFdWCIDWPb2bePK4v+0aRozBWgs5pMokpEZpD&#10;KfU+p58+3ry6oMQ6pkumQIuc3gtLLzcvX6y7NhMp1KBKYQiSaJt1bU5r59osiiyvRcPsBFqhMViB&#10;aZjDo9lHpWEdsjcqSuN4EXVgytYAF9bi3+shSDeBv6oEd++rygpHVE6xNhdWE9bCr9FmzbK9YW0t&#10;+VgG+4cqGiY1Jn2iumaOkYORf1E1khuwULkJhyaCqpJchB6wmyT+o5u7mrUi9ILi2PZJJvv/aPm7&#10;4wdDZJnT2ZQSzRqc0en7w+nHr9PPbyT1+nStzRB21yLQ9VfQ45xDr7a9Bf7ZEg27mum92BoDXS1Y&#10;ifUl/mZ0dnXgsZ6k6N5CiXnYwUEg6ivTePFQDoLs03S1mi1wWvc5TedxshrHJHpHuI8vlmkazynh&#10;CJjF0zSdh2wseyRqjXWvBTTEb3Jq0AYhETveWucLY9kjxOfVcCOVClZQmnRYfbqM46FHULL0UY+z&#10;Zl/slCFHhm6aJtvl4mpMbM9hjXToaSWbnF7E/htBSo+SeBUGPVxf9EH9ZOVBXq8CynsUycDgVXxb&#10;uKnBfKWkQ5/m1H45MCMoUW80Cr1KZjNv7HCYzZcpHsx5pDiPMM2RKqeOkmG7c+ExDCpscSCVDAI9&#10;VzLWjP4Luo1vxRv8/BxQzy968xsAAP//AwBQSwMEFAAGAAgAAAAhAFNSFPXdAAAADAEAAA8AAABk&#10;cnMvZG93bnJldi54bWxMj8FOg0AQhu8mvsNmTLy1C4hgkaUhRr231vuUHQFlZwm7Lfj2bk/2ODNf&#10;/vn+cruYQZxpcr1lBfE6AkHcWN1zq+Dw8bZ6AuE8ssbBMin4JQfb6vamxELbmXd03vtWhBB2BSro&#10;vB8LKV3TkUG3tiNxuH3ZyaAP49RKPeEcws0gkyjKpMGew4cOR3rpqPnZn4yCzeN3Xh9o9zm/z6/p&#10;WKPvWuOVur9b6mcQnhb/D8NFP6hDFZyO9sTaiUFBmiWbgCpY5XkM4kJEaZyAOIZV/JCBrEp5XaL6&#10;AwAA//8DAFBLAQItABQABgAIAAAAIQC2gziS/gAAAOEBAAATAAAAAAAAAAAAAAAAAAAAAABbQ29u&#10;dGVudF9UeXBlc10ueG1sUEsBAi0AFAAGAAgAAAAhADj9If/WAAAAlAEAAAsAAAAAAAAAAAAAAAAA&#10;LwEAAF9yZWxzLy5yZWxzUEsBAi0AFAAGAAgAAAAhABFJUnE0AgAAGQQAAA4AAAAAAAAAAAAAAAAA&#10;LgIAAGRycy9lMm9Eb2MueG1sUEsBAi0AFAAGAAgAAAAhAFNSFPXdAAAADAEAAA8AAAAAAAAAAAAA&#10;AAAAjgQAAGRycy9kb3ducmV2LnhtbFBLBQYAAAAABAAEAPMAAACYBQAAAAA=&#10;" filled="f" strokecolor="#31a76b" strokeweight="1pt">
                <v:textbox>
                  <w:txbxContent>
                    <w:p w:rsidR="006465BD" w:rsidRDefault="00F74826">
                      <w:pPr>
                        <w:snapToGrid w:val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工作经历 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60CD7D" wp14:editId="11B82302">
                <wp:simplePos x="0" y="0"/>
                <wp:positionH relativeFrom="column">
                  <wp:posOffset>2748280</wp:posOffset>
                </wp:positionH>
                <wp:positionV relativeFrom="paragraph">
                  <wp:posOffset>-487680</wp:posOffset>
                </wp:positionV>
                <wp:extent cx="144145" cy="403225"/>
                <wp:effectExtent l="12700" t="0" r="1460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8325" y="252095"/>
                          <a:ext cx="144145" cy="40322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>
                          <a:solidFill>
                            <a:srgbClr val="31A7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216.4pt;margin-top:-38.4pt;width:11.35pt;height:3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XUkwIAAHsFAAAOAAAAZHJzL2Uyb0RvYy54bWysVM1uEzEQviPxDpbvdH/y0zbqpgqtipAq&#10;WlEQZ8drZ1fyH7aTTXgZpN54CB4H8RqM7d1tgYpDRQ7OzM7M55nPM3N2vpcC7Zh1rVYVLo5yjJii&#10;um7VpsIfP1y9OsHIeaJqIrRiFT4wh8+XL1+cdWbBSt1oUTOLAES5RWcq3HhvFlnmaMMkcUfaMAVG&#10;rq0kHlS7yWpLOkCXIivzfJ512tbGasqcg6+XyYiXEZ9zRv0N5455JCoMufl42niuw5ktz8hiY4lp&#10;WtqnQZ6RhSStgktHqEviCdra9i8o2VKrneb+iGqZac5bymINUE2R/1HNXUMMi7UAOc6MNLn/B0vf&#10;7W4tausKzzFSRMIT/fz67cf3ezQP3HTGLcDlztzaXnMghkL33MrwDyWgfYUnRX4yKWcYHSpczsr8&#10;dJaoZXuPKNiL6bSYgpmCfZpPSnAFwOwBx1jn3zAtURAqbOHlIqFkd+18ch1cwrVOi7a+aoWIit2s&#10;L4RFOwKvPClWx/PXPfpvbkI9LxKyDKFZICOVHyV/ECwACvWecaAQqixjyrF52ZgQoZQpXyRTQ2qW&#10;8pzl8BvSDO0eIiIlETAgc6hvxO4BBs8EMmAngnr/EMpi74/B+b8SS8FjRLxZKz8Gy1Zp+xSAgKr6&#10;m5P/QFKiJrC01vUBGszqNHnO0KsWHviaOH9LLIwaDCWsD38DBxe6q7DuJYwabb889T34wwSAFaMO&#10;RrfC7vOWWIaReKtgNk6h2cKsR2U6Oy5BsY8t68cWtZUXGvqmgEVlaBSDvxeDyK2Wn2DLrMKtYCKK&#10;wt0Vpt4OyoVPKwX2FGWrVXSD+TbEX6s7QwN4YFXp1dZr3sZ+fmCnZw0mPD5/v43CCnmsR6+Hnbn8&#10;BQAA//8DAFBLAwQUAAYACAAAACEAzcdJpeMAAAALAQAADwAAAGRycy9kb3ducmV2LnhtbEyPQUvD&#10;QBCF74L/YRnBW7tJ06SSZlNEEQQRbC1Ib9PsmqTNzobstk3/veNJbzNvHu99U6xG24mzGXzrSEE8&#10;jUAYqpxuqVaw/XyZPIDwAUlj58gouBoPq/L2psBcuwutzXkTasEh5HNU0ITQ51L6qjEW/dT1hvj2&#10;7QaLgdehlnrAC4fbTs6iKJMWW+KGBnvz1JjquDlZBYf3r9fts13Hh2v6luws4uLjmCl1fzc+LkEE&#10;M4Y/M/ziMzqUzLR3J9JedArmyYzRg4LJIuOBHfM0TUHsWYmTBGRZyP8/lD8AAAD//wMAUEsBAi0A&#10;FAAGAAgAAAAhALaDOJL+AAAA4QEAABMAAAAAAAAAAAAAAAAAAAAAAFtDb250ZW50X1R5cGVzXS54&#10;bWxQSwECLQAUAAYACAAAACEAOP0h/9YAAACUAQAACwAAAAAAAAAAAAAAAAAvAQAAX3JlbHMvLnJl&#10;bHNQSwECLQAUAAYACAAAACEABl6l1JMCAAB7BQAADgAAAAAAAAAAAAAAAAAuAgAAZHJzL2Uyb0Rv&#10;Yy54bWxQSwECLQAUAAYACAAAACEAzcdJpeMAAAALAQAADwAAAAAAAAAAAAAAAADtBAAAZHJzL2Rv&#10;d25yZXYueG1sUEsFBgAAAAAEAAQA8wAAAP0FAAAAAA==&#10;" fillcolor="#31a76b" strokecolor="#31a76b" strokeweight="2pt"/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23BB19" wp14:editId="55CD90D6">
                <wp:simplePos x="0" y="0"/>
                <wp:positionH relativeFrom="column">
                  <wp:posOffset>-118745</wp:posOffset>
                </wp:positionH>
                <wp:positionV relativeFrom="paragraph">
                  <wp:posOffset>1933575</wp:posOffset>
                </wp:positionV>
                <wp:extent cx="2030095" cy="67564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distribute"/>
                              <w:rPr>
                                <w:rFonts w:ascii="微软雅黑" w:hAnsi="微软雅黑" w:hint="eastAsia"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求职意向：产品经理</w:t>
                            </w:r>
                          </w:p>
                          <w:p w:rsidR="00894929" w:rsidRDefault="00894929" w:rsidP="00894929"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项目经理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-9.35pt;margin-top:152.25pt;width:159.85pt;height:5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DAEgIAAOQDAAAOAAAAZHJzL2Uyb0RvYy54bWysU8FuEzEQvSPxD5bvZDdLkjarbKrSqgip&#10;UKTCBzheb9bC9hjbyW74APoHnLhw73flOxh70zSCG2IPlr0z8/zem/HioteKbIXzEkxFx6OcEmE4&#10;1NKsK/r5082rc0p8YKZmCoyo6E54erF8+WLR2VIU0IKqhSMIYnzZ2Yq2IdgyyzxvhWZ+BFYYDDbg&#10;NAt4dOusdqxDdK2yIs9nWQeutg648B7/Xg9Bukz4TSN4uGsaLwJRFUVuIa0urau4ZssFK9eO2Vby&#10;Aw32Dyw0kwYvPUJds8DIxsm/oLTkDjw0YcRBZ9A0koukAdWM8z/U3LfMiqQFzfH2aJP/f7D8w/aj&#10;I7LG3qE9hmns0f7Hw/7n4/7Xd1JEfzrrS0y7t5gY+jfQY27S6u0t8C+eGLhqmVmLS+egawWrkd84&#10;VmYnpQOOjyCr7j3UeA/bBEhAfeN0NA/tIIiORHbH3og+EI4/i/x1ns+nlHCMzc6ms0lqXsbKp2rr&#10;fHgrQJO4qajD3id0tr31IbJh5VNKvMzAjVQq9V8Z0lV0Pi2mqeAkomXA8VRSV/Q8j1+SxUplDuqi&#10;oEFa6Fd9MrJISVH6Cuod6nUwjB0+E9y04L5R0uHIVdR/3TAnKFHvDHo2H09QFAnpMJmeIRBxp5HV&#10;aYQZjlAVDZQM26uQ5nrQdoneNjLJfmZy4IyjlNw4jH2c1dNzynp+nMvfAAAA//8DAFBLAwQUAAYA&#10;CAAAACEABCmMjd8AAAALAQAADwAAAGRycy9kb3ducmV2LnhtbEyPwU7DMBBE70j8g7VI3Fo7NIU2&#10;ZFMhEFcQhVbi5ibbJCJeR7HbhL9nOcFxtU8zb/LN5Dp1piG0nhGSuQFFXPqq5Rrh4/15tgIVouXK&#10;dp4J4ZsCbIrLi9xmlR/5jc7bWCsJ4ZBZhCbGPtM6lA05G+a+J5bf0Q/ORjmHWleDHSXcdfrGmFvt&#10;bMvS0NieHhsqv7Ynh7B7OX7uU/NaP7llP/rJaHZrjXh9NT3cg4o0xT8YfvVFHQpxOvgTV0F1CLNk&#10;dScowsKkS1BCLEwi6w4IaWLWoItc/99Q/AAAAP//AwBQSwECLQAUAAYACAAAACEAtoM4kv4AAADh&#10;AQAAEwAAAAAAAAAAAAAAAAAAAAAAW0NvbnRlbnRfVHlwZXNdLnhtbFBLAQItABQABgAIAAAAIQA4&#10;/SH/1gAAAJQBAAALAAAAAAAAAAAAAAAAAC8BAABfcmVscy8ucmVsc1BLAQItABQABgAIAAAAIQCV&#10;eqDAEgIAAOQDAAAOAAAAAAAAAAAAAAAAAC4CAABkcnMvZTJvRG9jLnhtbFBLAQItABQABgAIAAAA&#10;IQAEKYyN3wAAAAsBAAAPAAAAAAAAAAAAAAAAAGwEAABkcnMvZG93bnJldi54bWxQSwUGAAAAAAQA&#10;BADzAAAAeAUAAAAA&#10;" filled="f" stroked="f">
                <v:textbox>
                  <w:txbxContent>
                    <w:p w:rsidR="006465BD" w:rsidRDefault="00F74826">
                      <w:pPr>
                        <w:snapToGrid w:val="0"/>
                        <w:jc w:val="distribute"/>
                        <w:rPr>
                          <w:rFonts w:ascii="微软雅黑" w:hAnsi="微软雅黑" w:hint="eastAsia"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求职意向：产品经理</w:t>
                      </w:r>
                    </w:p>
                    <w:p w:rsidR="00894929" w:rsidRDefault="00894929" w:rsidP="00894929">
                      <w:pPr>
                        <w:wordWrap w:val="0"/>
                        <w:snapToGrid w:val="0"/>
                        <w:jc w:val="righ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 项目经理 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3A4B04" wp14:editId="395CBA29">
                <wp:simplePos x="0" y="0"/>
                <wp:positionH relativeFrom="column">
                  <wp:posOffset>-118745</wp:posOffset>
                </wp:positionH>
                <wp:positionV relativeFrom="paragraph">
                  <wp:posOffset>1162050</wp:posOffset>
                </wp:positionV>
                <wp:extent cx="2030095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300" y="2587625"/>
                          <a:ext cx="2030095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426BE6" w:rsidP="00426BE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31A76B"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31A76B"/>
                                <w:sz w:val="48"/>
                                <w:szCs w:val="48"/>
                              </w:rPr>
                              <w:t>郭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b/>
                                <w:color w:val="31A76B"/>
                                <w:sz w:val="48"/>
                                <w:szCs w:val="48"/>
                              </w:rPr>
                              <w:t xml:space="preserve">  志   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-9.35pt;margin-top:91.5pt;width:159.85pt;height:53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0IGwIAAPADAAAOAAAAZHJzL2Uyb0RvYy54bWysU0tu2zAQ3RfoHQjua31q+SNYDtIEKQqk&#10;HyDtAWiKsoiKHJakLaUHaG7QVTfd91w+R4eUnRrprqgWxIxm+Gbem+HqYlAd2QvrJOiKZpOUEqE5&#10;1FJvK/rp482LBSXOM12zDrSo6L1w9GL9/NmqN6XIoYWuFpYgiHZlbyraem/KJHG8FYq5CRihMdiA&#10;Vcyja7dJbVmP6KpL8jSdJT3Y2ljgwjn8ez0G6TriN43g/n3TOOFJV1HszcfTxnMTzmS9YuXWMtNK&#10;fmyD/UMXikmNRR+hrplnZGflX1BKcgsOGj/hoBJoGslF5IBssvQJm7uWGRG5oDjOPMrk/h8sf7f/&#10;YImsK5pnc0o0Uzikw/eHw49fh5/fSB4E6o0rMe/OYKYfXsGAg45knbkF/tkRDVct01txaS30rWA1&#10;NpiFm8nZ1RHHBZBN/xZqrMN2HiLQ0FgV1EM9CKLn0+xlitO6R7NYzGd5Mc5JDJ7wEE8xvCwo4Zgx&#10;mxezaRxkwsoTkLHOvxagSDAqanEPYiG2v3U+NMbKU0qoq+FGdl3chU6TvqLLAms+iSjpcVU7qSq6&#10;SMMXGbKy00eigdvI0g+b4SjqScAN1PdI3cK4gvhk0GjBfqWkx/WrqPuyY1ZQ0r3RKN8ymyIp4qMz&#10;LeY5OvY8sjmPMM0RqqKektG88nHHRwaXKHMjI+0wj7GTY8+4VlGN4xMIe3vux6w/D3X9GwAA//8D&#10;AFBLAwQUAAYACAAAACEAb00a7t8AAAALAQAADwAAAGRycy9kb3ducmV2LnhtbEyPwU7DMBBE70j8&#10;g7VI3Fo7bSlpiFNVIK4gWlqJmxtvk6jxOordJvw9ywluO5qn2Zl8PbpWXLEPjScNyVSBQCq9bajS&#10;8Ll7naQgQjRkTesJNXxjgHVxe5ObzPqBPvC6jZXgEAqZ0VDH2GVShrJGZ8LUd0jsnXzvTGTZV9L2&#10;ZuBw18qZUkvpTEP8oTYdPtdYnrcXp2H/dvo6LNR79eIeusGPSpJbSa3v78bNE4iIY/yD4bc+V4eC&#10;Ox39hWwQrYZJkj4yykY651FMzFXCx1HDLF0tQBa5/L+h+AEAAP//AwBQSwECLQAUAAYACAAAACEA&#10;toM4kv4AAADhAQAAEwAAAAAAAAAAAAAAAAAAAAAAW0NvbnRlbnRfVHlwZXNdLnhtbFBLAQItABQA&#10;BgAIAAAAIQA4/SH/1gAAAJQBAAALAAAAAAAAAAAAAAAAAC8BAABfcmVscy8ucmVsc1BLAQItABQA&#10;BgAIAAAAIQCUyK0IGwIAAPADAAAOAAAAAAAAAAAAAAAAAC4CAABkcnMvZTJvRG9jLnhtbFBLAQIt&#10;ABQABgAIAAAAIQBvTRru3wAAAAsBAAAPAAAAAAAAAAAAAAAAAHUEAABkcnMvZG93bnJldi54bWxQ&#10;SwUGAAAAAAQABADzAAAAgQUAAAAA&#10;" filled="f" stroked="f">
                <v:textbox>
                  <w:txbxContent>
                    <w:p w:rsidR="006465BD" w:rsidRDefault="00426BE6" w:rsidP="00426BE6">
                      <w:pPr>
                        <w:snapToGrid w:val="0"/>
                        <w:rPr>
                          <w:rFonts w:ascii="微软雅黑" w:hAnsi="微软雅黑"/>
                          <w:b/>
                          <w:color w:val="31A76B"/>
                          <w:sz w:val="48"/>
                          <w:szCs w:val="48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b/>
                          <w:color w:val="31A76B"/>
                          <w:sz w:val="48"/>
                          <w:szCs w:val="48"/>
                        </w:rPr>
                        <w:t>郭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b/>
                          <w:color w:val="31A76B"/>
                          <w:sz w:val="48"/>
                          <w:szCs w:val="48"/>
                        </w:rPr>
                        <w:t xml:space="preserve">  志   强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78DCCF" wp14:editId="12BBB370">
                <wp:simplePos x="0" y="0"/>
                <wp:positionH relativeFrom="column">
                  <wp:posOffset>-294005</wp:posOffset>
                </wp:positionH>
                <wp:positionV relativeFrom="paragraph">
                  <wp:posOffset>6466840</wp:posOffset>
                </wp:positionV>
                <wp:extent cx="2381885" cy="291465"/>
                <wp:effectExtent l="4445" t="5080" r="13970" b="825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40" y="7206615"/>
                          <a:ext cx="2381885" cy="29146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23.15pt;margin-top:509.2pt;width:187.55pt;height:22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mLogIAAIMFAAAOAAAAZHJzL2Uyb0RvYy54bWysVM1uEzEQviPxDpbvdHfTZAlRN1VoVYRU&#10;0YqCODteO2vJf9hONuFlkLjxEDwO4jUYe3/S0ooDIgdnvDPzzcznmTk73yuJdsx5YXSFi5McI6ap&#10;qYXeVPjjh6sXc4x8ILom0mhW4QPz+Hz5/NlZaxdsYhoja+YQgGi/aG2FmxDsIss8bZgi/sRYpkHJ&#10;jVMkwNVtstqRFtCVzCZ5XmatcbV1hjLv4etlp8TLhM85o+GGc88CkhWG3EI6XTrX8cyWZ2SxccQ2&#10;gvZpkH/IQhGhIegIdUkCQVsnHkEpQZ3xhocTalRmOBeUpRqgmiL/o5q7hliWagFyvB1p8v8Plr7b&#10;3Tok6grPMNJEwRP9+vr9549vaBq5aa1fgMmdvXX9zYMYC91zp+I/lID2FS7LfAr8Hir8cpKXZTHr&#10;mGX7gCioJ6fzYj6HEBQsJq+KaZkMsiOOdT68YUahKFTYwcslQsnu2geIDaaDSQzrjRT1lZAyXdxm&#10;fSEd2hF45dNi9bJ8HcODywMzqVELmZ7O8oT8QJcajo0g603xGAHwpAbYSEpHQ5LCQbKYhdTvGQcq&#10;Y7ldgNjER0xCKdOh6FQNqVmX7yyH3xBs8EjJJ8CIzKHOEbsHGCw7kAG7q7q3j64szcDo3Ff+N+fR&#10;I0U2OozOSmjjnqpMQlV95M5+IKmjJrK0NvUBGs2ZbgK9pVcCHvqa+HBLHIwcNA+skXADB5cG3sn0&#10;EkaNcV+e+h7tYRJAi1ELI1xh/3lLHMNIvtUwI9BmsSdDukxn0JgYufua9X2N3qoLA/1TwMKyNInR&#10;PshB5M6oT7BtVjEqqIimELvCNLjhchG61QL7irLVKpnBnFsSrvWdpRE8sqrNahsMF6mvj+z0rMGk&#10;p+fvt1JcJffvyeq4O5e/AQAA//8DAFBLAwQUAAYACAAAACEAik3E0uAAAAANAQAADwAAAGRycy9k&#10;b3ducmV2LnhtbEyPzU7DMBCE70i8g7VIXFDrtImiKI1TISS444CAmxO7Saj/FDtNeHu2JzjuzKfZ&#10;meq4Gk0uagqjswx22wSIsp2To+0ZvDXPmwJIiMJKoZ1VDH5UgGN9e1OJUrrFvqoLjz3BEBtKwWCI&#10;0ZeUhm5QRoSt88qid3KTERHPqadyEguGG033SZJTI0aLHwbh1dOgujOfDYN27l/c+et70Z6/8w/u&#10;m8/0oWHs/m59PACJao1/MFzrY3WosVPrZisD0Qw2WZ4iikayKzIgiKT7Ate0VynPUqB1Rf+vqH8B&#10;AAD//wMAUEsBAi0AFAAGAAgAAAAhALaDOJL+AAAA4QEAABMAAAAAAAAAAAAAAAAAAAAAAFtDb250&#10;ZW50X1R5cGVzXS54bWxQSwECLQAUAAYACAAAACEAOP0h/9YAAACUAQAACwAAAAAAAAAAAAAAAAAv&#10;AQAAX3JlbHMvLnJlbHNQSwECLQAUAAYACAAAACEAnh/pi6ICAACDBQAADgAAAAAAAAAAAAAAAAAu&#10;AgAAZHJzL2Uyb0RvYy54bWxQSwECLQAUAAYACAAAACEAik3E0uAAAAANAQAADwAAAAAAAAAAAAAA&#10;AAD8BAAAZHJzL2Rvd25yZXYueG1sUEsFBgAAAAAEAAQA8wAAAAkGAAAAAA==&#10;" fillcolor="#31a76b" strokecolor="white [3212]" strokeweight=".5pt"/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DF990B" wp14:editId="2DFF0E2B">
                <wp:simplePos x="0" y="0"/>
                <wp:positionH relativeFrom="column">
                  <wp:posOffset>-294005</wp:posOffset>
                </wp:positionH>
                <wp:positionV relativeFrom="paragraph">
                  <wp:posOffset>2685415</wp:posOffset>
                </wp:positionV>
                <wp:extent cx="2381885" cy="291465"/>
                <wp:effectExtent l="4445" t="5080" r="13970" b="8255"/>
                <wp:wrapNone/>
                <wp:docPr id="2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040" y="3425190"/>
                          <a:ext cx="2381885" cy="291465"/>
                        </a:xfrm>
                        <a:prstGeom prst="rect">
                          <a:avLst/>
                        </a:prstGeom>
                        <a:solidFill>
                          <a:srgbClr val="31A76B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23.15pt;margin-top:211.45pt;width:187.55pt;height:2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+/oQIAAIQFAAAOAAAAZHJzL2Uyb0RvYy54bWysVM1uEzEQviPxDpbvZH/y0zTqpgqpipAq&#10;WlEQZ8drZy15bWM72YSXQeLGQ/A4iNdg7P1JSysOiBwcz87MNzOfZ+bi8lBLtGfWCa0KnI1SjJii&#10;uhRqW+CPH65fzTFynqiSSK1YgY/M4cvlyxcXjVmwXFdalswiAFFu0ZgCV96bRZI4WrGauJE2TIGS&#10;a1sTD6LdJqUlDaDXMsnTdJY02pbGasqcg69XrRIvIz7njPpbzh3zSBYYcvPxtPHchDNZXpDF1hJT&#10;CdqlQf4hi5oIBUEHqCviCdpZ8QSqFtRqp7kfUV0nmnNBWawBqsnSP6q5r4hhsRYgx5mBJvf/YOm7&#10;/Z1FoixwnmOkSA1v9Ovr958/vqFJIKcxbgE29+bOdpKDa6j0wG0d/qEGdCjwbJZOgOBjgceTfJqd&#10;d9Syg0cU1Pl4ns3nU4woWOTn2WQ2DfDJCcdY598wXaNwKbCFp4uMkv2N861pbxLCOi1FeS2kjILd&#10;btbSoj2BZx5nq7PZ6w79kZlUqIFMx9M0Ij/SxY5jA8hmmz1FgGylgqQDKS0N8eaPkoUspHrPOHAZ&#10;ym0DhC4+YRJKmfJZq6pIydp8pyn8+mC9R6QmAgZkDnUO2B1Ab9mC9NgtUZ19cGVxCAbnrvK/OQ8e&#10;MbJWfnCuhdL2ucokVNVFbu17klpqAksbXR6h06xuR9AZei3goW+I83fEwsxB88Ae8bdwcKnhnXR3&#10;w6jS9stz34M9jAJoMWpghgvsPu+IZRjJtwqGBNos9KSPwmR6loNgH2o2DzVqV6819E8GG8vQeA32&#10;XvZXbnX9CdbNKkQFFVEUYheYetsLa9/uFlhYlK1W0QwG3RB/o+4NDeCBVaVXO6+5iH19YqdjDUY9&#10;Pn+3lsIueShHq9PyXP4GAAD//wMAUEsDBBQABgAIAAAAIQAOfeQG3wAAAAsBAAAPAAAAZHJzL2Rv&#10;d25yZXYueG1sTI9BT4QwEIXvJv6HZky8mN0ibMiKlI0x0btljXortAJuOyW0LPjvHU96m5n38uZ7&#10;5WF1lp3NFAaPAm63CTCDrdcDdgKO9dNmDyxEhVpZj0bAtwlwqC4vSlVov+CLOcvYMQrBUCgBfYxj&#10;wXloe+NU2PrRIGmffnIq0jp1XE9qoXBneZokOXdqQPrQq9E89qY9ydkJaObu2Z8+vhY7ylf5Jsf6&#10;Pbuphbi+Wh/ugUWzxj8z/OITOlTE1PgZdWBWwGaXZ2QVsEvTO2DkyNI9lWnoktPAq5L/71D9AAAA&#10;//8DAFBLAQItABQABgAIAAAAIQC2gziS/gAAAOEBAAATAAAAAAAAAAAAAAAAAAAAAABbQ29udGVu&#10;dF9UeXBlc10ueG1sUEsBAi0AFAAGAAgAAAAhADj9If/WAAAAlAEAAAsAAAAAAAAAAAAAAAAALwEA&#10;AF9yZWxzLy5yZWxzUEsBAi0AFAAGAAgAAAAhAHCDz7+hAgAAhAUAAA4AAAAAAAAAAAAAAAAALgIA&#10;AGRycy9lMm9Eb2MueG1sUEsBAi0AFAAGAAgAAAAhAA595AbfAAAACwEAAA8AAAAAAAAAAAAAAAAA&#10;+wQAAGRycy9kb3ducmV2LnhtbFBLBQYAAAAABAAEAPMAAAAHBgAAAAA=&#10;" fillcolor="#31a76b" strokecolor="white [3212]" strokeweight=".5pt"/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CF52ED" wp14:editId="28AD16A1">
                <wp:simplePos x="0" y="0"/>
                <wp:positionH relativeFrom="column">
                  <wp:posOffset>6229985</wp:posOffset>
                </wp:positionH>
                <wp:positionV relativeFrom="paragraph">
                  <wp:posOffset>9310370</wp:posOffset>
                </wp:positionV>
                <wp:extent cx="602615" cy="405765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590030" y="10050145"/>
                          <a:ext cx="60261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right"/>
                              <w:rPr>
                                <w:rFonts w:ascii="微软雅黑" w:hAnsi="微软雅黑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490.55pt;margin-top:733.1pt;width:47.45pt;height:3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HHHgIAAPADAAAOAAAAZHJzL2Uyb0RvYy54bWysU82O0zAQviPxDpbvNG5outuo6WrZVRHS&#10;8iMtPIDrOI1F7DG222R5AHgDTly481x9DsZOt1RwQ+Rg2ZnxN/N983l5NeiO7KXzCkxFpxNGiTQC&#10;amW2Ff3wfv3skhIfuKl5B0ZW9EF6erV6+mTZ21Lm0EJXS0cQxPiytxVtQ7BllnnRSs39BKw0GGzA&#10;aR7w6LZZ7XiP6LrLcsbmWQ+utg6E9B7/3o5Bukr4TSNFeNs0XgbSVRR7C2l1ad3ENVstebl13LZK&#10;HNvg/9CF5spg0RPULQ+c7Jz6C0or4cBDEyYCdAZNo4RMHJDNlP3B5r7lViYuKI63J5n8/4MVb/bv&#10;HFF1RQuclOEaZ3T49vXw/efhxxeSR31660tMu7eYGIYXMOCcE1dv70B89MTATcvNVl47B30reY39&#10;TePN7OzqiOMjyKZ/DTXW4bsACWhonI7ioRwE0efFgrHnOK0HxGGsYNNZMQ5KDoGImMHy+bSgRGDG&#10;jBUX8xTPePmIZJ0PLyVoEjcVdeiDVInv73yInfHyMSUWNrBWXZe80BnSV3RR5EW6cBbRKqBVO6Ur&#10;esnilyjysjNHppHcSDMMmyGJmp8U3ED9gNwdjBbEJ4ObFtxnSnq0X0X9px13kpLulUH9FtPZLPo1&#10;HWbFRY4Hdx7ZnEe4EQhV0UDJuL0JyeORm7fXqPNaJdpxIGMnx57RVkmN4xOIvj0/p6zfD3X1CwAA&#10;//8DAFBLAwQUAAYACAAAACEAx+fjA+AAAAAOAQAADwAAAGRycy9kb3ducmV2LnhtbEyPzU7DMBCE&#10;70i8g7VI3KjtQkMJcaqKH4kDF0q4b2OTRMTrKHab9O3ZnuC2o/k0O1NsZt+LoxtjF8iAXigQjupg&#10;O2oMVJ+vN2sQMSFZ7AM5AycXYVNeXhSY2zDRhzvuUiM4hGKOBtqUhlzKWLfOY1yEwRF732H0mFiO&#10;jbQjThzue7lUKpMeO+IPLQ7uqXX1z+7gDaRkt/pUvfj49jW/P0+tqldYGXN9NW8fQSQ3pz8YzvW5&#10;OpTcaR8OZKPoDTystWaUjbssW4I4I+o+4317vla3SoMsC/l/RvkLAAD//wMAUEsBAi0AFAAGAAgA&#10;AAAhALaDOJL+AAAA4QEAABMAAAAAAAAAAAAAAAAAAAAAAFtDb250ZW50X1R5cGVzXS54bWxQSwEC&#10;LQAUAAYACAAAACEAOP0h/9YAAACUAQAACwAAAAAAAAAAAAAAAAAvAQAAX3JlbHMvLnJlbHNQSwEC&#10;LQAUAAYACAAAACEAAloBxx4CAADwAwAADgAAAAAAAAAAAAAAAAAuAgAAZHJzL2Uyb0RvYy54bWxQ&#10;SwECLQAUAAYACAAAACEAx+fjA+AAAAAOAQAADwAAAAAAAAAAAAAAAAB4BAAAZHJzL2Rvd25yZXYu&#10;eG1sUEsFBgAAAAAEAAQA8wAAAIUFAAAAAA==&#10;" filled="f" stroked="f">
                <v:textbox style="mso-fit-shape-to-text:t">
                  <w:txbxContent>
                    <w:p w:rsidR="006465BD" w:rsidRDefault="00F74826">
                      <w:pPr>
                        <w:snapToGrid w:val="0"/>
                        <w:jc w:val="right"/>
                        <w:rPr>
                          <w:rFonts w:ascii="微软雅黑" w:hAnsi="微软雅黑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FFFFFF" w:themeColor="background1"/>
                          <w:sz w:val="28"/>
                          <w:szCs w:val="28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49F1BD" wp14:editId="16CB8B92">
                <wp:simplePos x="0" y="0"/>
                <wp:positionH relativeFrom="column">
                  <wp:posOffset>3860800</wp:posOffset>
                </wp:positionH>
                <wp:positionV relativeFrom="paragraph">
                  <wp:posOffset>9310370</wp:posOffset>
                </wp:positionV>
                <wp:extent cx="602615" cy="405765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20845" y="10050145"/>
                          <a:ext cx="60261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right"/>
                              <w:rPr>
                                <w:rFonts w:ascii="微软雅黑" w:hAnsi="微软雅黑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304pt;margin-top:733.1pt;width:47.45pt;height:31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PeHwIAAPADAAAOAAAAZHJzL2Uyb0RvYy54bWysU82O0zAQviPxDpbvND80bTdqulp2VYS0&#10;/EgLD+A6TmMRe4ztNikPAG/AiQt3nqvPwdhplwpuiBwsT2b8zXyfPy+vB9WRvbBOgq5oNkkpEZpD&#10;LfW2oh/er58tKHGe6Zp1oEVFD8LR69XTJ8velCKHFrpaWIIg2pW9qWjrvSmTxPFWKOYmYITGZANW&#10;MY+h3Sa1ZT2iqy7J03SW9GBrY4EL5/Dv3Zikq4jfNIL7t03jhCddRXE2H1cb101Yk9WSlVvLTCv5&#10;aQz2D1MoJjU2fYS6Y56RnZV/QSnJLTho/ISDSqBpJBeRA7LJ0j/YPLTMiMgFxXHmUSb3/2D5m/07&#10;S2Rd0WJOiWYK7+j47evx+8/jjy8kD/r0xpVY9mCw0A8vYMB7jlyduQf+0RENty3TW3FjLfStYDXO&#10;l4WTycXREccFkE3/Gmrsw3YeItDQWBXEQzkIok/zPF1MC0oOiJOmRZphEC9KDJ5wrJil+SzDAo4V&#10;07SYz2I+YeUZyVjnXwpQJGwqatEHsRPb3zsfJmPluSQ01rCWXRdbdJr0Fb0q8iIeuMgo6dGqnVQV&#10;XaThixRZ2ekT00BupOmHzRBFzZ+fFdxAfUDuFkYL4pPBTQv2MyU92q+i7tOOWUFJ90qjflfZdBr8&#10;GoNpMc8xsJeZzWWGaY5QFfWUjNtbHz0euDlzgzqvZaQdLmSc5DQz2iqqcXoCwbeXcaz6/VBXvwAA&#10;AP//AwBQSwMEFAAGAAgAAAAhAPlp3rPgAAAADQEAAA8AAABkcnMvZG93bnJldi54bWxMj81OwzAQ&#10;hO9IvIO1SNyonUBDG+JUFT8Sh14o4e7G2yQitqN426Rvz3KC486MZr8pNrPrxRnH2AWvIVkoEOjr&#10;YDvfaKg+3+5WICIZb00fPGq4YIRNeX1VmNyGyX/geU+N4BIfc6OhJRpyKWPdojNxEQb07B3D6Azx&#10;OTbSjmbictfLVKlMOtN5/tCaAZ9brL/3J6eByG6TS/Xq4vvXvHuZWlUvTaX17c28fQJBONNfGH7x&#10;GR1KZjqEk7dR9BoyteItxMZDlqUgOPKo0jWIA0vLe5WALAv5f0X5AwAA//8DAFBLAQItABQABgAI&#10;AAAAIQC2gziS/gAAAOEBAAATAAAAAAAAAAAAAAAAAAAAAABbQ29udGVudF9UeXBlc10ueG1sUEsB&#10;Ai0AFAAGAAgAAAAhADj9If/WAAAAlAEAAAsAAAAAAAAAAAAAAAAALwEAAF9yZWxzLy5yZWxzUEsB&#10;Ai0AFAAGAAgAAAAhANGX094fAgAA8AMAAA4AAAAAAAAAAAAAAAAALgIAAGRycy9lMm9Eb2MueG1s&#10;UEsBAi0AFAAGAAgAAAAhAPlp3rPgAAAADQEAAA8AAAAAAAAAAAAAAAAAeQQAAGRycy9kb3ducmV2&#10;LnhtbFBLBQYAAAAABAAEAPMAAACGBQAAAAA=&#10;" filled="f" stroked="f">
                <v:textbox style="mso-fit-shape-to-text:t">
                  <w:txbxContent>
                    <w:p w:rsidR="006465BD" w:rsidRDefault="00F74826">
                      <w:pPr>
                        <w:snapToGrid w:val="0"/>
                        <w:jc w:val="right"/>
                        <w:rPr>
                          <w:rFonts w:ascii="微软雅黑" w:hAnsi="微软雅黑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FFFFFF" w:themeColor="background1"/>
                          <w:sz w:val="28"/>
                          <w:szCs w:val="28"/>
                        </w:rPr>
                        <w:t>82%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62474" wp14:editId="7BA12365">
                <wp:simplePos x="0" y="0"/>
                <wp:positionH relativeFrom="column">
                  <wp:posOffset>4740275</wp:posOffset>
                </wp:positionH>
                <wp:positionV relativeFrom="paragraph">
                  <wp:posOffset>9309735</wp:posOffset>
                </wp:positionV>
                <wp:extent cx="931545" cy="405765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00320" y="10049510"/>
                          <a:ext cx="93154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F74826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行业知识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373.25pt;margin-top:733.05pt;width:73.35pt;height:3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O+HQIAAPADAAAOAAAAZHJzL2Uyb0RvYy54bWysU0tu2zAQ3RfoHQjua30iJbFgOUgTuCiQ&#10;foC0B6ApyiIqcliStuQeoL1BV91033P5HB1STmK0u6JcECRn+Gbe4+PialQ92QnrJOiaZrOUEqE5&#10;NFJvavrxw+rFJSXOM92wHrSo6V44erV8/mwxmErk0EHfCEsQRLtqMDXtvDdVkjjeCcXcDIzQGGzB&#10;KuZxazdJY9mA6KpP8jQ9TwawjbHAhXN4ejsF6TLit63g/l3bOuFJX1PszcfZxnkd5mS5YNXGMtNJ&#10;fmyD/UMXikmNRR+hbplnZGvlX1BKcgsOWj/joBJoW8lF5IBssvQPNvcdMyJyQXGceZTJ/T9Y/nb3&#10;3hLZ1LREeTRT+EaH798OP34dfn4ledBnMK7CtHuDiX58CSO+c+TqzB3wT45ouOmY3ohra2HoBGuw&#10;vyzcTE6uTjgugKyHN9BgHbb1EIHG1qogHspBEL3M0vQsx3b2iJOmxRwPpocSoyccM+ZnWVmUlHDM&#10;KNLy4ryM5Vj1gGSs868EKBIWNbXog1iJ7e6cD52x6iElFNawkn0fvdBrMmCBMi/jhZOIkh6t2ktV&#10;08s0jGPNXh+ZBnITTT+uxyhqXoSkIMMamj1ytzBZEL8MLjqwXygZ0H41dZ+3zApK+tca9ZtnRRH8&#10;GjdFeRHksKeR9WmEaY5QNfWUTMsbHz0euDlzjTqvZKT91MmxZ7RVVOP4BYJvT/cx6+mjLn8DAAD/&#10;/wMAUEsDBBQABgAIAAAAIQBWbvN04AAAAA0BAAAPAAAAZHJzL2Rvd25yZXYueG1sTI9NT8MwDIbv&#10;SPyHyEjcWNJtLaM0nSY+JA67MMrda0Jb0ThVk63dv8ec4Gi/j14/Lraz68XZjqHzpCFZKBCWam86&#10;ajRUH693GxAhIhnsPVkNFxtgW15fFZgbP9G7PR9iI7iEQo4a2hiHXMpQt9ZhWPjBEmdffnQYeRwb&#10;aUacuNz1cqlUJh12xBdaHOxTa+vvw8lpiNHskkv14sLb57x/nlpVp1hpfXsz7x5BRDvHPxh+9Vkd&#10;SnY6+hOZIHoN9+ssZZSDdZYlIBjZPKyWII68SldKgSwL+f+L8gcAAP//AwBQSwECLQAUAAYACAAA&#10;ACEAtoM4kv4AAADhAQAAEwAAAAAAAAAAAAAAAAAAAAAAW0NvbnRlbnRfVHlwZXNdLnhtbFBLAQIt&#10;ABQABgAIAAAAIQA4/SH/1gAAAJQBAAALAAAAAAAAAAAAAAAAAC8BAABfcmVscy8ucmVsc1BLAQIt&#10;ABQABgAIAAAAIQBGRBO+HQIAAPADAAAOAAAAAAAAAAAAAAAAAC4CAABkcnMvZTJvRG9jLnhtbFBL&#10;AQItABQABgAIAAAAIQBWbvN04AAAAA0BAAAPAAAAAAAAAAAAAAAAAHcEAABkcnMvZG93bnJldi54&#10;bWxQSwUGAAAAAAQABADzAAAAhAUAAAAA&#10;" filled="f" stroked="f">
                <v:textbox style="mso-fit-shape-to-text:t">
                  <w:txbxContent>
                    <w:p w:rsidR="006465BD" w:rsidRDefault="00F74826">
                      <w:pPr>
                        <w:snapToGrid w:val="0"/>
                        <w:jc w:val="left"/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行业知识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7CECD" wp14:editId="45258B14">
                <wp:simplePos x="0" y="0"/>
                <wp:positionH relativeFrom="column">
                  <wp:posOffset>5765165</wp:posOffset>
                </wp:positionH>
                <wp:positionV relativeFrom="paragraph">
                  <wp:posOffset>9421495</wp:posOffset>
                </wp:positionV>
                <wp:extent cx="1080135" cy="182880"/>
                <wp:effectExtent l="0" t="0" r="5715" b="762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5210" y="10161270"/>
                          <a:ext cx="1080135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left:0;text-align:left;margin-left:453.95pt;margin-top:741.85pt;width:85.05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CfqQIAAJEFAAAOAAAAZHJzL2Uyb0RvYy54bWysVM1uFDEMviPxDlHudH7olmXV2WrVqgip&#10;0IqCOKeZpDtSEocku7PLyyBx4yF4HMRr4CQz0xYqDojLTOzYn+0vto9PdlqRrXC+A9PQ6qCkRBgO&#10;bWduG/rh/fmzOSU+MNMyBUY0dC88PVk+fXLc24WoYQ2qFY4giPGL3jZ0HYJdFIXna6GZPwArDF5K&#10;cJoFFN1t0TrWI7pWRV2WR0UPrrUOuPAetWf5ki4TvpSCh0spvQhENRRzC+nr0vcmfovlMVvcOmbX&#10;HR/SYP+QhWadwaAT1BkLjGxc9weU7rgDDzIccNAFSNlxkWrAaqryt2qu18yKVAuS4+1Ek/9/sPzt&#10;9sqRrm3orKLEMI1v9PPLtx/fvxJUIDu99Qs0urZXbpA8HmOpO+l0/GMRZNfQo6qe1RVyvMc+KCsU&#10;Xwz0il0gHC2qcl5Wz2eU8Ggyr+fzZFDcQVnnwysBmsRDQx0+X2KVbS98wPBoOprEyB5U1553SiUh&#10;tow4VY5sGT522FXJVW30G2izbj4ryyEnVGNjZHU1qhE+NV5EScEeBFAmhjEQA+ZcoqaIBGVK0ins&#10;lYh2yrwTEonFuuuUyIScgzLOhQk5R79mrcjqmMrIyuSRckmAEVli/Al7AHhY+4idsxzso6tIEzE5&#10;l39LLDtPHikymDA5686AewxAYVVD5Gw/kpSpiSzdQLvHtnOQ59Fbft7hi18wH66YwwHENsKlEi7x&#10;IxX0DYXhRMka3OfH9NEe5wJvKelxoBvqP22YE5So1wYn5mV1eBg3QBIOZy9qFNz9m5v7N2ajTwHb&#10;CIcCs0vHaB/UeJQO9EfcPasYFa+Y4Ri7oTy4UTgNedHg9uJitUpmOPWWhQtzbXkEj6waWG0CyC41&#10;+B07A2s49+n5hx0VF8t9OVndbdLlLwAAAP//AwBQSwMEFAAGAAgAAAAhABWG20viAAAADgEAAA8A&#10;AABkcnMvZG93bnJldi54bWxMj0tPwzAQhO9I/Adrkbggare0JA1xKsT7SsOBoxtv49D4odht03/P&#10;9gS3Hc2n2ZlyNdqeHXCInXcSphMBDF3jdedaCV/1620OLCbltOq9QwknjLCqLi9KVWh/dJ94WKeW&#10;UYiLhZJgUgoF57ExaFWc+ICOvK0frEokh5brQR0p3PZ8JsQ9t6pz9MGogE8Gm916byW8v52+s5+d&#10;vjF2q9r5S6g/wnMt5fXV+PgALOGY/mA416fqUFGnjd87HVkvYSmyJaFkzPO7DNgZEVlO+zZ0Laaz&#10;BfCq5P9nVL8AAAD//wMAUEsBAi0AFAAGAAgAAAAhALaDOJL+AAAA4QEAABMAAAAAAAAAAAAAAAAA&#10;AAAAAFtDb250ZW50X1R5cGVzXS54bWxQSwECLQAUAAYACAAAACEAOP0h/9YAAACUAQAACwAAAAAA&#10;AAAAAAAAAAAvAQAAX3JlbHMvLnJlbHNQSwECLQAUAAYACAAAACEA5KJAn6kCAACRBQAADgAAAAAA&#10;AAAAAAAAAAAuAgAAZHJzL2Uyb0RvYy54bWxQSwECLQAUAAYACAAAACEAFYbbS+IAAAAOAQAADwAA&#10;AAAAAAAAAAAAAAADBQAAZHJzL2Rvd25yZXYueG1sUEsFBgAAAAAEAAQA8wAAABIGAAAAAA==&#10;" fillcolor="#272727 [2749]" stroked="f" strokeweight="2pt"/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55ACD" wp14:editId="018950D4">
                <wp:simplePos x="0" y="0"/>
                <wp:positionH relativeFrom="column">
                  <wp:posOffset>2627630</wp:posOffset>
                </wp:positionH>
                <wp:positionV relativeFrom="paragraph">
                  <wp:posOffset>9309735</wp:posOffset>
                </wp:positionV>
                <wp:extent cx="931545" cy="405765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87675" y="10049510"/>
                          <a:ext cx="93154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465BD" w:rsidRDefault="00312C52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206.9pt;margin-top:733.05pt;width:73.35pt;height:3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ISHgIAAPADAAAOAAAAZHJzL2Uyb0RvYy54bWysU0uO1DAQ3SNxB8t7Oh+S/kSdHg0zaoQ0&#10;fKSBA7gdpxMRu4zt7qQ5ANyAFRv2nKvPQdnJDC3YIbKwXKnyq3rPz+urQXbkKIxtQZU0mcWUCMWh&#10;atW+pB/eb58tKbGOqYp1oERJT8LSq83TJ+teFyKFBrpKGIIgyha9LmnjnC6iyPJGSGZnoIXCZA1G&#10;Moeh2UeVYT2iyy5K43ge9WAqbYALa/Hv7Zikm4Bf14K7t3VthSNdSXE2F1YT1p1fo82aFXvDdNPy&#10;aQz2D1NI1ips+gh1yxwjB9P+BSVbbsBC7WYcZAR13XIROCCbJP6DzX3DtAhcUByrH2Wy/w+Wvzm+&#10;M6StSpqtKFFM4h2dv309f/95/vGFpF6fXtsCy+41FrrhBQx4z4Gr1XfAP1qi4KZhai+ujYG+EazC&#10;+RJ/Mro4OuJYD7LrX0OFfdjBQQAaaiO9eCgHQfR0tVzMFzklJ8SJ42yVJ9NFicERjhWr50meYQHH&#10;iizOF/M8tGPFA5I21r0UIInflNSgD0Indryzzk/GiocS31jBtu264IVOkR4b5GkeDlxkZOvQql0r&#10;S7qM/Tf17NTE1JMbabphNwRREWVScAfVCbkbGC2ITwY3DZjPlPRov5LaTwdmBCXdK4X6rZIs834N&#10;QZYvUgzMZWZ3mWGKI1RJHSXj9sYFj3tuVl+jzts20PYXMk4yzYy2CmpMT8D79jIOVb8f6uYXAAAA&#10;//8DAFBLAwQUAAYACAAAACEAC3WPoN8AAAANAQAADwAAAGRycy9kb3ducmV2LnhtbEyPzU7DMBCE&#10;70i8g7VI3Kgd2kQoxKkqfiQOXGjD3Y1NHBGvo3jbpG/PcoLj7Ixmvq22SxjE2U2pj6ghWykQDtto&#10;e+w0NIfXuwcQiQxaM0R0Gi4uwba+vqpMaeOMH+68p05wCabSaPBEYyllar0LJq3i6JC9rzgFQyyn&#10;TtrJzFweBnmvVCGD6ZEXvBndk3ft9/4UNBDZXXZpXkJ6+1zen2ev2tw0Wt/eLLtHEOQW+gvDLz6j&#10;Q81Mx3hCm8SgYZOtGZ3Y2BRFBoIjeaFyEEc+5WulQNaV/P9F/QMAAP//AwBQSwECLQAUAAYACAAA&#10;ACEAtoM4kv4AAADhAQAAEwAAAAAAAAAAAAAAAAAAAAAAW0NvbnRlbnRfVHlwZXNdLnhtbFBLAQIt&#10;ABQABgAIAAAAIQA4/SH/1gAAAJQBAAALAAAAAAAAAAAAAAAAAC8BAABfcmVscy8ucmVsc1BLAQIt&#10;ABQABgAIAAAAIQAjuMISHgIAAPADAAAOAAAAAAAAAAAAAAAAAC4CAABkcnMvZTJvRG9jLnhtbFBL&#10;AQItABQABgAIAAAAIQALdY+g3wAAAA0BAAAPAAAAAAAAAAAAAAAAAHgEAABkcnMvZG93bnJldi54&#10;bWxQSwUGAAAAAAQABADzAAAAhAUAAAAA&#10;" filled="f" stroked="f">
                <v:textbox style="mso-fit-shape-to-text:t">
                  <w:txbxContent>
                    <w:p w:rsidR="006465BD" w:rsidRDefault="00312C52">
                      <w:pPr>
                        <w:snapToGrid w:val="0"/>
                        <w:jc w:val="left"/>
                        <w:rPr>
                          <w:rFonts w:ascii="微软雅黑" w:hAnsi="微软雅黑"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 w:rsidR="00F748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27E751" wp14:editId="05E1D1A4">
                <wp:simplePos x="0" y="0"/>
                <wp:positionH relativeFrom="column">
                  <wp:posOffset>3652520</wp:posOffset>
                </wp:positionH>
                <wp:positionV relativeFrom="paragraph">
                  <wp:posOffset>9421495</wp:posOffset>
                </wp:positionV>
                <wp:extent cx="828040" cy="182880"/>
                <wp:effectExtent l="0" t="0" r="10160" b="762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2565" y="10161270"/>
                          <a:ext cx="828040" cy="182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style="position:absolute;left:0;text-align:left;margin-left:287.6pt;margin-top:741.85pt;width:65.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KZqAIAAJAFAAAOAAAAZHJzL2Uyb0RvYy54bWysVM1u1DAQviPxDpbvND/abZdVs9WqVRFS&#10;oSsK4uw6dhPJ8Rjbu9nlZZC48RA8DuI1GNtJ2kLFAXFJPOOZb2Y+z8zp2b5TZCesa0FXtDjKKRGa&#10;Q93qu4p+eH/5YkGJ80zXTIEWFT0IR89Wz5+d9mYpSmhA1cISBNFu2ZuKNt6bZZY53oiOuSMwQuOl&#10;BNsxj6K9y2rLekTvVFbm+XHWg62NBS6cQ+1FuqSriC+l4P5aSic8URXF3Hz82vi9Dd9sdcqWd5aZ&#10;puVDGuwfsuhYqzHoBHXBPCNb2/4B1bXcggPpjzh0GUjZchFrwGqK/LdqbhpmRKwFyXFmosn9P1j+&#10;drexpK0rOsOX0qzDN/r55duP718JKpCd3rglGt2YjR0kh8dQ6l7aLvyxCLJH/7wo58dzSg7YB3lx&#10;XJQnA71i7wlHi0W5yGf4CDxYoLCI99k9krHOvxLQkXCoqMXXi6Sy3ZXzGB1NR5MQ2IFq68tWqSiE&#10;jhHnypIdw7f2+yK6qm33BuqkW8zzfEgJ1dgXSV2MaoSPfRdQYrBHAZQOYTSEgCmXoMkCP4mRePIH&#10;JYKd0u+ERF6x7DImMiGnoIxzoX3K0TWsFkkdUhlZmTxiLhEwIEuMP2EPAI9rH7FTloN9cBVxICbn&#10;/G+JJefJI0YG7SfnrtVgnwJQWNUQOdmPJCVqAku3UB+w6yykcXSGX7b44lfM+Q2zOH/YJLhT/DV+&#10;pIK+ojCcKGnAfn5KH+xxLPCWkh7nuaLu05ZZQYl6rXFgXhaz0Hs+CrP5SYmCfXhz+/BGb7tzwDYq&#10;cHsZHo/B3qvxKC10H3H1rENUvGKaY+yKcm9H4dynPYPLi4v1Oprh0Bvmr/SN4QE8sKphvfUg29jg&#10;9+wMrOHYx+cfVlTYKw/laHW/SFe/AAAA//8DAFBLAwQUAAYACAAAACEA9ncWbuEAAAANAQAADwAA&#10;AGRycy9kb3ducmV2LnhtbEyPy07DMBBF90j8gzVIbBB1GuqmCnEqxHtLw4LlNHbj0Pih2G3Tv2dY&#10;wXLmHt05U60nO7CjHmPvnYT5LAOmXetV7zoJn83L7QpYTOgUDt5pCWcdYV1fXlRYKn9yH/q4SR2j&#10;EhdLlGBSCiXnsTXaYpz5oB1lOz9aTDSOHVcjnqjcDjzPsiW32Du6YDDoR6Pb/eZgJby9nr+K7726&#10;MXaH3eI5NO/hqZHy+mp6uAeW9JT+YPjVJ3WoyWnrD05FNkgQhcgJpWCxuiuAEVJkYglsSysxzwXw&#10;uuL/v6h/AAAA//8DAFBLAQItABQABgAIAAAAIQC2gziS/gAAAOEBAAATAAAAAAAAAAAAAAAAAAAA&#10;AABbQ29udGVudF9UeXBlc10ueG1sUEsBAi0AFAAGAAgAAAAhADj9If/WAAAAlAEAAAsAAAAAAAAA&#10;AAAAAAAALwEAAF9yZWxzLy5yZWxzUEsBAi0AFAAGAAgAAAAhAONqgpmoAgAAkAUAAA4AAAAAAAAA&#10;AAAAAAAALgIAAGRycy9lMm9Eb2MueG1sUEsBAi0AFAAGAAgAAAAhAPZ3Fm7hAAAADQEAAA8AAAAA&#10;AAAAAAAAAAAAAgUAAGRycy9kb3ducmV2LnhtbFBLBQYAAAAABAAEAPMAAAAQBgAAAAA=&#10;" fillcolor="#272727 [2749]" stroked="f" strokeweight="2pt"/>
            </w:pict>
          </mc:Fallback>
        </mc:AlternateContent>
      </w:r>
    </w:p>
    <w:sectPr w:rsidR="006465BD">
      <w:headerReference w:type="even" r:id="rId12"/>
      <w:headerReference w:type="default" r:id="rId13"/>
      <w:pgSz w:w="11906" w:h="16838"/>
      <w:pgMar w:top="454" w:right="454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AE" w:rsidRDefault="00137CAE">
      <w:r>
        <w:separator/>
      </w:r>
    </w:p>
  </w:endnote>
  <w:endnote w:type="continuationSeparator" w:id="0">
    <w:p w:rsidR="00137CAE" w:rsidRDefault="0013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造字工房情书繁（非商用）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AE" w:rsidRDefault="00137CAE">
      <w:r>
        <w:separator/>
      </w:r>
    </w:p>
  </w:footnote>
  <w:footnote w:type="continuationSeparator" w:id="0">
    <w:p w:rsidR="00137CAE" w:rsidRDefault="00137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5BD" w:rsidRDefault="006465B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5BD" w:rsidRDefault="00F74826">
    <w:pPr>
      <w:pStyle w:val="a4"/>
      <w:pBdr>
        <w:bottom w:val="none" w:sz="0" w:space="0" w:color="auto"/>
      </w:pBd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-540385</wp:posOffset>
              </wp:positionV>
              <wp:extent cx="2520315" cy="10800080"/>
              <wp:effectExtent l="29845" t="42545" r="59690" b="539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315" cy="108000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127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465BD" w:rsidRDefault="00DC4794"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52" style="position:absolute;left:0;text-align:left;margin-left:-28.35pt;margin-top:-42.55pt;width:198.45pt;height:850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HF6wIAAB0GAAAOAAAAZHJzL2Uyb0RvYy54bWysVMFuEzEQvSPxD5bvdHfTpC1RN1XUqgip&#10;0KoB9ex4vVkLr21sJ5vyM0jc+Ag+B/EbzNibTQo9IQ7ZjO2Z92be2HN+sW0V2QjnpdElLY5ySoTm&#10;ppJ6VdKPH65fnVHiA9MVU0aLkj4KTy9mL1+cd3YqRqYxqhKOAIj2086WtAnBTrPM80a0zB8ZKzQc&#10;1sa1LMDSrbLKsQ7QW5WN8vwk64yrrDNceA+7V+mQziJ+XQsebuvai0BUSSG3EL8ufpf4zWbnbLpy&#10;zDaS92mwf8iiZVID6QB1xQIjayf/gmold8abOhxx02amriUXsQaopsj/qGbRMCtiLSCOt4NM/v/B&#10;8vebO0dkVdJjSjRroUW/vn7/+eMbOUZtOuun4LKwd65feTCx0G3tWvyHEsg26vk46Cm2gXDYHE1G&#10;+XExoYTDWZGf5Tn8EDbbx1vnwxthWoJGSR10LArJNjc+JNedC9J5o2R1LZWKC7wl4lI5smHQ3+Wq&#10;iKFq3b4zVdo7mwBpTxkvFbrHBJ4gKY142iByIk07Il4hyCSWug7CLZqqI0u1dvcMRJtgUZRUEnMv&#10;Rqe4YGoFT0FR4kx4kKGJXURtEANr2SesGP+UqlW2YSnjMSS8y7j3jvmaHXtcHSSWYZNSW6IVHpVA&#10;KqXvRQ2txUZEkqH+RMQ4FzokyXzDKpG2UbAd/xAROSMgIteg0oDdAzxtxQ47adn7Y2jKewhOogw0&#10;TxNLwUNEZDY6DMGt1MY9V5mCqnrm5A/pH0iDZtgut+CC5tJUj/AGoFvxGnvLryV06Yb5cMccTAPo&#10;KUy4cAufWpmupKa3KGmM+/LcPvrDI4VTSjqYLiX1n9fMCUrUWw3P93UxHuM4iotRcYKSE3d4tIyL&#10;8eR0BCd63V4auOEFDFPLo4n+Qe3M2pn2ASbhHGnhiGkO5CUNO/MypKEHk5SL+Tw6wQSyLNzoheUI&#10;jfpqM18HU8v48vbi9PrBDIoXoZ+XOOQO19FrP9VnvwEAAP//AwBQSwMEFAAGAAgAAAAhAFvrlAbh&#10;AAAADAEAAA8AAABkcnMvZG93bnJldi54bWxMj8tOwzAQRfdI/IM1SOxaO6VJqhCnKpVgCaJF7daJ&#10;hyTgRxS7beDrGVawm9Ec3Tm3XE/WsDOOofdOQjIXwNA1XveulfC2f5ytgIWonFbGO5TwhQHW1fVV&#10;qQrtL+4Vz7vYMgpxoVASuhiHgvPQdGhVmPsBHd3e/WhVpHVsuR7VhcKt4QshMm5V7+hDpwbcdth8&#10;7k5WQnvYNx/Lb/Gcmm2OT8c62bw8GClvb6bNPbCIU/yD4Vef1KEip9qfnA7MSJilWU4oDas0AUbE&#10;3VIsgNWEZkmaA69K/r9E9QMAAP//AwBQSwECLQAUAAYACAAAACEAtoM4kv4AAADhAQAAEwAAAAAA&#10;AAAAAAAAAAAAAAAAW0NvbnRlbnRfVHlwZXNdLnhtbFBLAQItABQABgAIAAAAIQA4/SH/1gAAAJQB&#10;AAALAAAAAAAAAAAAAAAAAC8BAABfcmVscy8ucmVsc1BLAQItABQABgAIAAAAIQACliHF6wIAAB0G&#10;AAAOAAAAAAAAAAAAAAAAAC4CAABkcnMvZTJvRG9jLnhtbFBLAQItABQABgAIAAAAIQBb65QG4QAA&#10;AAwBAAAPAAAAAAAAAAAAAAAAAEUFAABkcnMvZG93bnJldi54bWxQSwUGAAAAAAQABADzAAAAUwYA&#10;AAAA&#10;" fillcolor="#d8d8d8 [2732]" stroked="f" strokeweight="2pt">
              <v:shadow on="t" color="black" opacity="26214f" origin="-.5" offset="1pt,0"/>
              <v:textbox inset=",6mm">
                <w:txbxContent>
                  <w:p w:rsidR="006465BD" w:rsidRDefault="00DC4794"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B3E6"/>
    <w:multiLevelType w:val="singleLevel"/>
    <w:tmpl w:val="5818B3E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298596"/>
    <w:multiLevelType w:val="singleLevel"/>
    <w:tmpl w:val="582985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2985B5"/>
    <w:multiLevelType w:val="singleLevel"/>
    <w:tmpl w:val="58298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2985C6"/>
    <w:multiLevelType w:val="singleLevel"/>
    <w:tmpl w:val="582985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2985EF"/>
    <w:multiLevelType w:val="singleLevel"/>
    <w:tmpl w:val="582985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D72C8"/>
    <w:rsid w:val="000019F5"/>
    <w:rsid w:val="000117B1"/>
    <w:rsid w:val="000220B6"/>
    <w:rsid w:val="0004415B"/>
    <w:rsid w:val="00053E7A"/>
    <w:rsid w:val="000A4AAF"/>
    <w:rsid w:val="000E1405"/>
    <w:rsid w:val="000E35DF"/>
    <w:rsid w:val="000F05FC"/>
    <w:rsid w:val="000F765F"/>
    <w:rsid w:val="000F7DE0"/>
    <w:rsid w:val="001179A3"/>
    <w:rsid w:val="001230C3"/>
    <w:rsid w:val="00136210"/>
    <w:rsid w:val="00137CAE"/>
    <w:rsid w:val="00151F74"/>
    <w:rsid w:val="00154D15"/>
    <w:rsid w:val="0017469B"/>
    <w:rsid w:val="00175CBD"/>
    <w:rsid w:val="0018344A"/>
    <w:rsid w:val="00197D6B"/>
    <w:rsid w:val="001A4095"/>
    <w:rsid w:val="001D3AD7"/>
    <w:rsid w:val="001D74BA"/>
    <w:rsid w:val="001E0E8A"/>
    <w:rsid w:val="002060E1"/>
    <w:rsid w:val="002352A2"/>
    <w:rsid w:val="00242E05"/>
    <w:rsid w:val="002626AE"/>
    <w:rsid w:val="002767AA"/>
    <w:rsid w:val="00276CE7"/>
    <w:rsid w:val="00293118"/>
    <w:rsid w:val="0029611C"/>
    <w:rsid w:val="002B0DEB"/>
    <w:rsid w:val="002B1478"/>
    <w:rsid w:val="00302485"/>
    <w:rsid w:val="00306B49"/>
    <w:rsid w:val="00312814"/>
    <w:rsid w:val="00312C52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6BE6"/>
    <w:rsid w:val="00427BE0"/>
    <w:rsid w:val="0043404E"/>
    <w:rsid w:val="00461F81"/>
    <w:rsid w:val="0047771C"/>
    <w:rsid w:val="004A182F"/>
    <w:rsid w:val="004B5B6C"/>
    <w:rsid w:val="004E3972"/>
    <w:rsid w:val="00502680"/>
    <w:rsid w:val="005249F1"/>
    <w:rsid w:val="00530BD3"/>
    <w:rsid w:val="00557EDC"/>
    <w:rsid w:val="00574A56"/>
    <w:rsid w:val="00587013"/>
    <w:rsid w:val="005B112E"/>
    <w:rsid w:val="005C3A04"/>
    <w:rsid w:val="006057E7"/>
    <w:rsid w:val="00633469"/>
    <w:rsid w:val="006465BD"/>
    <w:rsid w:val="0065766C"/>
    <w:rsid w:val="00662B52"/>
    <w:rsid w:val="00670E47"/>
    <w:rsid w:val="00682542"/>
    <w:rsid w:val="006A3C3D"/>
    <w:rsid w:val="006B4FE9"/>
    <w:rsid w:val="006C4382"/>
    <w:rsid w:val="006E16BA"/>
    <w:rsid w:val="006E5568"/>
    <w:rsid w:val="006F133F"/>
    <w:rsid w:val="0070113F"/>
    <w:rsid w:val="0070775C"/>
    <w:rsid w:val="00730A78"/>
    <w:rsid w:val="00732D10"/>
    <w:rsid w:val="00737E5F"/>
    <w:rsid w:val="00740C80"/>
    <w:rsid w:val="00773EE8"/>
    <w:rsid w:val="007873BB"/>
    <w:rsid w:val="007B031F"/>
    <w:rsid w:val="007B2BA7"/>
    <w:rsid w:val="007D107C"/>
    <w:rsid w:val="007D2AE9"/>
    <w:rsid w:val="007F30D9"/>
    <w:rsid w:val="007F5098"/>
    <w:rsid w:val="00800B52"/>
    <w:rsid w:val="0080725B"/>
    <w:rsid w:val="00825D58"/>
    <w:rsid w:val="008520AF"/>
    <w:rsid w:val="008528F7"/>
    <w:rsid w:val="00861BD4"/>
    <w:rsid w:val="00891175"/>
    <w:rsid w:val="00894929"/>
    <w:rsid w:val="008B115E"/>
    <w:rsid w:val="008C3863"/>
    <w:rsid w:val="008C39BA"/>
    <w:rsid w:val="008D0419"/>
    <w:rsid w:val="008D4B3E"/>
    <w:rsid w:val="008F73BC"/>
    <w:rsid w:val="009071FC"/>
    <w:rsid w:val="0091520F"/>
    <w:rsid w:val="00922CE9"/>
    <w:rsid w:val="009367C3"/>
    <w:rsid w:val="0094447D"/>
    <w:rsid w:val="00975AA6"/>
    <w:rsid w:val="00996A46"/>
    <w:rsid w:val="009A7925"/>
    <w:rsid w:val="009C47F4"/>
    <w:rsid w:val="009D658C"/>
    <w:rsid w:val="009E4789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256BD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3BAB"/>
    <w:rsid w:val="00CD4E2B"/>
    <w:rsid w:val="00CE1882"/>
    <w:rsid w:val="00CF63E2"/>
    <w:rsid w:val="00D0104A"/>
    <w:rsid w:val="00D10133"/>
    <w:rsid w:val="00D146DE"/>
    <w:rsid w:val="00D3453D"/>
    <w:rsid w:val="00D42F8D"/>
    <w:rsid w:val="00D81CF1"/>
    <w:rsid w:val="00D95DFF"/>
    <w:rsid w:val="00DA0181"/>
    <w:rsid w:val="00DC4794"/>
    <w:rsid w:val="00DC4CB6"/>
    <w:rsid w:val="00DD1094"/>
    <w:rsid w:val="00DE60BD"/>
    <w:rsid w:val="00E01633"/>
    <w:rsid w:val="00E06FB7"/>
    <w:rsid w:val="00E12549"/>
    <w:rsid w:val="00E228ED"/>
    <w:rsid w:val="00E328C7"/>
    <w:rsid w:val="00E46E22"/>
    <w:rsid w:val="00E5281C"/>
    <w:rsid w:val="00E6301B"/>
    <w:rsid w:val="00E638D4"/>
    <w:rsid w:val="00E67846"/>
    <w:rsid w:val="00E7296F"/>
    <w:rsid w:val="00E87566"/>
    <w:rsid w:val="00EA08CD"/>
    <w:rsid w:val="00EF35F6"/>
    <w:rsid w:val="00EF6F67"/>
    <w:rsid w:val="00F03FAE"/>
    <w:rsid w:val="00F05E38"/>
    <w:rsid w:val="00F17644"/>
    <w:rsid w:val="00F465A6"/>
    <w:rsid w:val="00F74826"/>
    <w:rsid w:val="00F90C51"/>
    <w:rsid w:val="00FC41A4"/>
    <w:rsid w:val="00FF346E"/>
    <w:rsid w:val="010E3C82"/>
    <w:rsid w:val="04555772"/>
    <w:rsid w:val="0A6C16E2"/>
    <w:rsid w:val="0CFD72C8"/>
    <w:rsid w:val="0E93569A"/>
    <w:rsid w:val="13ED1237"/>
    <w:rsid w:val="1A97379A"/>
    <w:rsid w:val="2A8208AE"/>
    <w:rsid w:val="2CDB7B5C"/>
    <w:rsid w:val="2E3C5951"/>
    <w:rsid w:val="2E606C72"/>
    <w:rsid w:val="31C526F4"/>
    <w:rsid w:val="365732C7"/>
    <w:rsid w:val="3A946AEB"/>
    <w:rsid w:val="40F60A4E"/>
    <w:rsid w:val="412F0170"/>
    <w:rsid w:val="45CD7F93"/>
    <w:rsid w:val="498734CD"/>
    <w:rsid w:val="4A6F21D0"/>
    <w:rsid w:val="4B7B62CC"/>
    <w:rsid w:val="4C0014A1"/>
    <w:rsid w:val="524042B4"/>
    <w:rsid w:val="52CC0A78"/>
    <w:rsid w:val="55E311D8"/>
    <w:rsid w:val="589F50BF"/>
    <w:rsid w:val="59CA1828"/>
    <w:rsid w:val="5A41481A"/>
    <w:rsid w:val="5CAC38FF"/>
    <w:rsid w:val="60B01374"/>
    <w:rsid w:val="61437E3C"/>
    <w:rsid w:val="64204708"/>
    <w:rsid w:val="652A3E18"/>
    <w:rsid w:val="66B17561"/>
    <w:rsid w:val="692E7169"/>
    <w:rsid w:val="7014488E"/>
    <w:rsid w:val="730D4050"/>
    <w:rsid w:val="747525A3"/>
    <w:rsid w:val="77433387"/>
    <w:rsid w:val="7784721C"/>
    <w:rsid w:val="7AC633C8"/>
    <w:rsid w:val="7B1A350A"/>
    <w:rsid w:val="7BB4449B"/>
    <w:rsid w:val="7D8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6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BE6"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6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BE6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zhiqianghit@163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iqianghit@163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\AppData\Roaming\kingsoft\office6\templates\download\&#40664;&#35748;\&#12304;&#20135;&#21697;&#32463;&#29702;&#12305;&#31616;&#21382;Hi0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【产品经理】简历Hi0242</Template>
  <TotalTime>149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Thinkpad</cp:lastModifiedBy>
  <cp:revision>28</cp:revision>
  <dcterms:created xsi:type="dcterms:W3CDTF">2017-03-19T00:40:00Z</dcterms:created>
  <dcterms:modified xsi:type="dcterms:W3CDTF">2018-03-16T07:41:00Z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